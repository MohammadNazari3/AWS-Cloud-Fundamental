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FAEDB" w14:textId="0C2DC7D9" w:rsidR="0095274A" w:rsidRPr="009C1A11" w:rsidRDefault="009A5871">
      <w:pPr>
        <w:pStyle w:val="Title"/>
        <w:rPr>
          <w:b/>
          <w:i/>
          <w:color w:val="0B5394"/>
          <w:sz w:val="40"/>
          <w:szCs w:val="40"/>
        </w:rPr>
      </w:pPr>
      <w:bookmarkStart w:id="0" w:name="_qbm9ja6egrmx" w:colFirst="0" w:colLast="0"/>
      <w:bookmarkEnd w:id="0"/>
      <w:r w:rsidRPr="009C1A11">
        <w:rPr>
          <w:sz w:val="40"/>
          <w:szCs w:val="40"/>
        </w:rPr>
        <w:t xml:space="preserve">Software Design Document </w:t>
      </w:r>
      <w:r w:rsidR="009C1A11" w:rsidRPr="009C1A11">
        <w:rPr>
          <w:sz w:val="40"/>
          <w:szCs w:val="40"/>
        </w:rPr>
        <w:t>–</w:t>
      </w:r>
      <w:r w:rsidRPr="009C1A11">
        <w:rPr>
          <w:sz w:val="40"/>
          <w:szCs w:val="40"/>
        </w:rPr>
        <w:t xml:space="preserve"> </w:t>
      </w:r>
      <w:r w:rsidR="009C1A11" w:rsidRPr="009C1A11">
        <w:rPr>
          <w:sz w:val="40"/>
          <w:szCs w:val="40"/>
        </w:rPr>
        <w:t>KPT Tracker</w:t>
      </w:r>
    </w:p>
    <w:p w14:paraId="3983F8C7" w14:textId="77777777" w:rsidR="0095274A" w:rsidRDefault="0095274A"/>
    <w:sdt>
      <w:sdtPr>
        <w:id w:val="827329272"/>
        <w:docPartObj>
          <w:docPartGallery w:val="Table of Contents"/>
          <w:docPartUnique/>
        </w:docPartObj>
      </w:sdtPr>
      <w:sdtContent>
        <w:p w14:paraId="16EBAF74" w14:textId="77777777" w:rsidR="005C51B1" w:rsidRDefault="009A5871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5922156" w:history="1">
            <w:r w:rsidR="005C51B1" w:rsidRPr="008E697B">
              <w:rPr>
                <w:rStyle w:val="Hyperlink"/>
                <w:noProof/>
              </w:rPr>
              <w:t>1.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Overview - provide an overview and scope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_Toc95922156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6AB6C1B7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57" w:history="1">
            <w:r w:rsidR="005C51B1" w:rsidRPr="008E697B">
              <w:rPr>
                <w:rStyle w:val="Hyperlink"/>
                <w:noProof/>
              </w:rPr>
              <w:t>1.1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Purpose - explain what the software will do (or not do)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_Toc95922157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00327BC0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58" w:history="1">
            <w:r w:rsidR="005C51B1" w:rsidRPr="008E697B">
              <w:rPr>
                <w:rStyle w:val="Hyperlink"/>
                <w:noProof/>
              </w:rPr>
              <w:t>1.2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Stakeholders - who is this document intended for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_Toc95922158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2BC2284D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59" w:history="1">
            <w:r w:rsidR="005C51B1" w:rsidRPr="008E697B">
              <w:rPr>
                <w:rStyle w:val="Hyperlink"/>
                <w:noProof/>
              </w:rPr>
              <w:t>1.3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References - provide a complete list of documents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_Toc95922159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5290EA9D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0" w:history="1">
            <w:r w:rsidR="005C51B1" w:rsidRPr="008E697B">
              <w:rPr>
                <w:rStyle w:val="Hyperlink"/>
                <w:noProof/>
              </w:rPr>
              <w:t>1.4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Overview - outline what the SDD contains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_Toc95922160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1C856CB1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1" w:history="1">
            <w:r w:rsidR="005C51B1" w:rsidRPr="008E697B">
              <w:rPr>
                <w:rStyle w:val="Hyperlink"/>
                <w:noProof/>
              </w:rPr>
              <w:t>2.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Document version - example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_Toc95922161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3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5A78C1B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2" w:history="1">
            <w:r w:rsidR="005C51B1" w:rsidRPr="008E697B">
              <w:rPr>
                <w:rStyle w:val="Hyperlink"/>
                <w:noProof/>
              </w:rPr>
              <w:t>3.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Design decision - example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_Toc95922162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3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7B6BE6D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3" w:history="1">
            <w:r w:rsidR="005C51B1" w:rsidRPr="008E697B">
              <w:rPr>
                <w:rStyle w:val="Hyperlink"/>
                <w:noProof/>
              </w:rPr>
              <w:t>3.1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Building development of application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_Toc95922163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3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8B4348A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4" w:history="1">
            <w:r w:rsidR="005C51B1" w:rsidRPr="008E697B">
              <w:rPr>
                <w:rStyle w:val="Hyperlink"/>
                <w:noProof/>
              </w:rPr>
              <w:t>3.2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Application/case/class diagram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_Toc95922164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3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4505CE9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5" w:history="1">
            <w:r w:rsidR="005C51B1" w:rsidRPr="008E697B">
              <w:rPr>
                <w:rStyle w:val="Hyperlink"/>
                <w:noProof/>
              </w:rPr>
              <w:t>3.3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Event Flow diagram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_Toc95922165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4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5A093B1F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6" w:history="1">
            <w:r w:rsidR="005C51B1" w:rsidRPr="008E697B">
              <w:rPr>
                <w:rStyle w:val="Hyperlink"/>
                <w:noProof/>
              </w:rPr>
              <w:t>4.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Constraints - example (only if required)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_Toc95922166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5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2F2E045B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7" w:history="1">
            <w:r w:rsidR="005C51B1" w:rsidRPr="008E697B">
              <w:rPr>
                <w:rStyle w:val="Hyperlink"/>
                <w:noProof/>
              </w:rPr>
              <w:t>5.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Risk Assessment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_Toc95922167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5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1369E6B6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8" w:history="1">
            <w:r w:rsidR="005C51B1" w:rsidRPr="008E697B">
              <w:rPr>
                <w:rStyle w:val="Hyperlink"/>
                <w:noProof/>
              </w:rPr>
              <w:t>5.1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Risk Assessment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_Toc95922168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5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60C48AD0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9" w:history="1">
            <w:r w:rsidR="005C51B1" w:rsidRPr="008E697B">
              <w:rPr>
                <w:rStyle w:val="Hyperlink"/>
                <w:noProof/>
              </w:rPr>
              <w:t>5.2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Risk mitigation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_Toc95922169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5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6F0E3E54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0" w:history="1">
            <w:r w:rsidR="005C51B1" w:rsidRPr="008E697B">
              <w:rPr>
                <w:rStyle w:val="Hyperlink"/>
                <w:noProof/>
              </w:rPr>
              <w:t>6.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Estimation - example (optional)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_Toc95922170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6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107A0485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1" w:history="1">
            <w:r w:rsidR="005C51B1" w:rsidRPr="008E697B">
              <w:rPr>
                <w:rStyle w:val="Hyperlink"/>
                <w:noProof/>
              </w:rPr>
              <w:t>6.1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Project Estimation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_Toc95922171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6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340C1A4A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2" w:history="1">
            <w:r w:rsidR="005C51B1" w:rsidRPr="008E697B">
              <w:rPr>
                <w:rStyle w:val="Hyperlink"/>
                <w:noProof/>
              </w:rPr>
              <w:t>7.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Test Cases - example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_Toc95922172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6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F5956A8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3" w:history="1">
            <w:r w:rsidR="005C51B1" w:rsidRPr="008E697B">
              <w:rPr>
                <w:rStyle w:val="Hyperlink"/>
                <w:noProof/>
              </w:rPr>
              <w:t>7.1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Unit Test Case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_Toc95922173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7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315E59B4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4" w:history="1">
            <w:r w:rsidR="005C51B1" w:rsidRPr="008E697B">
              <w:rPr>
                <w:rStyle w:val="Hyperlink"/>
                <w:noProof/>
              </w:rPr>
              <w:t>7.2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Integration Test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_Toc95922174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7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0BA40CBC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5" w:history="1">
            <w:r w:rsidR="005C51B1" w:rsidRPr="008E697B">
              <w:rPr>
                <w:rStyle w:val="Hyperlink"/>
                <w:noProof/>
              </w:rPr>
              <w:t>7.3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UI Test Case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_Toc95922175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7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2F894092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6" w:history="1">
            <w:r w:rsidR="005C51B1" w:rsidRPr="008E697B">
              <w:rPr>
                <w:rStyle w:val="Hyperlink"/>
                <w:noProof/>
              </w:rPr>
              <w:t>7.4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User Acceptance Test/Usability Test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_Toc95922176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7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3F7EE453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7" w:history="1">
            <w:r w:rsidR="005C51B1" w:rsidRPr="008E697B">
              <w:rPr>
                <w:rStyle w:val="Hyperlink"/>
                <w:noProof/>
              </w:rPr>
              <w:t>8.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Sign-Off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_Toc95922177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8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020A2257" w14:textId="77777777" w:rsidR="0095274A" w:rsidRDefault="009A5871">
          <w:pPr>
            <w:tabs>
              <w:tab w:val="right" w:pos="9360"/>
            </w:tabs>
            <w:spacing w:before="200" w:after="80" w:line="240" w:lineRule="auto"/>
            <w:rPr>
              <w:b/>
              <w:color w:val="000000"/>
            </w:rPr>
          </w:pPr>
          <w:r>
            <w:fldChar w:fldCharType="end"/>
          </w:r>
        </w:p>
      </w:sdtContent>
    </w:sdt>
    <w:p w14:paraId="59D42371" w14:textId="77777777" w:rsidR="0095274A" w:rsidRDefault="009A5871">
      <w:pPr>
        <w:pStyle w:val="Title"/>
      </w:pPr>
      <w:bookmarkStart w:id="1" w:name="_9i9dkg870y2o" w:colFirst="0" w:colLast="0"/>
      <w:bookmarkEnd w:id="1"/>
      <w:r>
        <w:br w:type="page"/>
      </w:r>
    </w:p>
    <w:p w14:paraId="3A609CF7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2" w:name="_Toc95922156"/>
      <w:r>
        <w:lastRenderedPageBreak/>
        <w:t>Overview - provide an overview and scope</w:t>
      </w:r>
      <w:bookmarkEnd w:id="2"/>
      <w:r>
        <w:t xml:space="preserve"> </w:t>
      </w:r>
    </w:p>
    <w:p w14:paraId="27728454" w14:textId="77777777" w:rsidR="0095274A" w:rsidRDefault="0095274A"/>
    <w:p w14:paraId="6F4B40C3" w14:textId="77777777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3" w:name="_Toc95922157"/>
      <w:r>
        <w:t>Purpose - explain what the software will do (or not do)</w:t>
      </w:r>
      <w:bookmarkEnd w:id="3"/>
    </w:p>
    <w:p w14:paraId="35006629" w14:textId="1D34A915" w:rsidR="0095274A" w:rsidRDefault="009A4995" w:rsidP="0027038D">
      <w:pPr>
        <w:ind w:left="284"/>
        <w:jc w:val="both"/>
      </w:pPr>
      <w:r>
        <w:t xml:space="preserve">This project </w:t>
      </w:r>
      <w:r w:rsidR="0027038D" w:rsidRPr="0027038D">
        <w:t xml:space="preserve">is to develop </w:t>
      </w:r>
      <w:r>
        <w:t>a K</w:t>
      </w:r>
      <w:r w:rsidR="00E81373">
        <w:t>PI</w:t>
      </w:r>
      <w:r>
        <w:t xml:space="preserve"> tracker application</w:t>
      </w:r>
      <w:r w:rsidR="0027038D" w:rsidRPr="0027038D">
        <w:t xml:space="preserve"> that calculates the completed cases percentage </w:t>
      </w:r>
      <w:r>
        <w:t>of cases</w:t>
      </w:r>
      <w:r w:rsidR="0027038D" w:rsidRPr="0027038D">
        <w:t xml:space="preserve"> based on the number of closed cases versus assigned cases. The application</w:t>
      </w:r>
      <w:r w:rsidR="0027038D">
        <w:t xml:space="preserve"> main purpose is</w:t>
      </w:r>
      <w:r w:rsidR="0027038D" w:rsidRPr="0027038D">
        <w:t xml:space="preserve"> to provide a quick and efficient alternative to the service desk software's reporting </w:t>
      </w:r>
      <w:r w:rsidR="0027038D" w:rsidRPr="0027038D">
        <w:t>process.</w:t>
      </w:r>
    </w:p>
    <w:p w14:paraId="6B5C0D55" w14:textId="77777777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4" w:name="_Toc95922158"/>
      <w:r>
        <w:t>Stakeholders - who is this document intended for</w:t>
      </w:r>
      <w:bookmarkEnd w:id="4"/>
    </w:p>
    <w:p w14:paraId="6B5442CD" w14:textId="77777777" w:rsidR="0027038D" w:rsidRDefault="0027038D" w:rsidP="0027038D">
      <w:pPr>
        <w:pStyle w:val="ListParagraph"/>
        <w:numPr>
          <w:ilvl w:val="0"/>
          <w:numId w:val="12"/>
        </w:numPr>
      </w:pPr>
      <w:r>
        <w:t>Academy IT Consulting Services (AIT-CS)</w:t>
      </w:r>
    </w:p>
    <w:p w14:paraId="1C6D3EAF" w14:textId="77777777" w:rsidR="0027038D" w:rsidRDefault="0027038D" w:rsidP="0027038D">
      <w:pPr>
        <w:pStyle w:val="ListParagraph"/>
        <w:numPr>
          <w:ilvl w:val="0"/>
          <w:numId w:val="12"/>
        </w:numPr>
      </w:pPr>
      <w:r>
        <w:t>Service Desk Analysts (SDAs)</w:t>
      </w:r>
    </w:p>
    <w:p w14:paraId="2FEA8210" w14:textId="77777777" w:rsidR="0027038D" w:rsidRDefault="0027038D" w:rsidP="0027038D">
      <w:pPr>
        <w:pStyle w:val="ListParagraph"/>
        <w:numPr>
          <w:ilvl w:val="0"/>
          <w:numId w:val="12"/>
        </w:numPr>
      </w:pPr>
      <w:r>
        <w:t>Development team</w:t>
      </w:r>
    </w:p>
    <w:p w14:paraId="1728F49C" w14:textId="43A87057" w:rsidR="0027038D" w:rsidRPr="0027038D" w:rsidRDefault="0027038D" w:rsidP="0027038D">
      <w:pPr>
        <w:pStyle w:val="ListParagraph"/>
        <w:numPr>
          <w:ilvl w:val="0"/>
          <w:numId w:val="12"/>
        </w:numPr>
      </w:pPr>
      <w:r>
        <w:t>Project manager</w:t>
      </w:r>
    </w:p>
    <w:p w14:paraId="457858EF" w14:textId="0F7EA701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5" w:name="_Toc95922159"/>
      <w:r>
        <w:t xml:space="preserve">References - provide a complete list of </w:t>
      </w:r>
      <w:bookmarkEnd w:id="5"/>
      <w:r w:rsidR="006918DD">
        <w:t>documents.</w:t>
      </w:r>
    </w:p>
    <w:p w14:paraId="34F8A7C2" w14:textId="77777777" w:rsidR="0095274A" w:rsidRDefault="009A5871" w:rsidP="005C51B1">
      <w:pPr>
        <w:ind w:left="284"/>
      </w:pPr>
      <w:r>
        <w:t>Add any documentation links here including but not limited to:</w:t>
      </w:r>
    </w:p>
    <w:p w14:paraId="42489CA3" w14:textId="77777777" w:rsidR="0095274A" w:rsidRDefault="009A5871" w:rsidP="005C51B1">
      <w:pPr>
        <w:numPr>
          <w:ilvl w:val="0"/>
          <w:numId w:val="1"/>
        </w:numPr>
        <w:ind w:left="851"/>
      </w:pPr>
      <w:r>
        <w:t>Requirements document</w:t>
      </w:r>
    </w:p>
    <w:p w14:paraId="76ADE6EA" w14:textId="77777777" w:rsidR="0095274A" w:rsidRDefault="009A5871" w:rsidP="005C51B1">
      <w:pPr>
        <w:numPr>
          <w:ilvl w:val="0"/>
          <w:numId w:val="1"/>
        </w:numPr>
        <w:ind w:left="851"/>
      </w:pPr>
      <w:r>
        <w:t>Design standards</w:t>
      </w:r>
    </w:p>
    <w:p w14:paraId="088086B6" w14:textId="77777777" w:rsidR="0095274A" w:rsidRDefault="009A5871" w:rsidP="005C51B1">
      <w:pPr>
        <w:numPr>
          <w:ilvl w:val="0"/>
          <w:numId w:val="1"/>
        </w:numPr>
        <w:ind w:left="851"/>
      </w:pPr>
      <w:r>
        <w:t>Client documents</w:t>
      </w:r>
    </w:p>
    <w:p w14:paraId="45BCB694" w14:textId="77777777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6" w:name="_Toc95922160"/>
      <w:r>
        <w:t>Overview - outline what the SDD contains</w:t>
      </w:r>
      <w:bookmarkEnd w:id="6"/>
    </w:p>
    <w:p w14:paraId="73B52A06" w14:textId="77777777" w:rsidR="0095274A" w:rsidRDefault="009A5871" w:rsidP="005C51B1">
      <w:pPr>
        <w:numPr>
          <w:ilvl w:val="0"/>
          <w:numId w:val="3"/>
        </w:numPr>
        <w:ind w:left="993"/>
      </w:pPr>
      <w:r>
        <w:t>Overview</w:t>
      </w:r>
    </w:p>
    <w:p w14:paraId="081A155B" w14:textId="77777777" w:rsidR="0095274A" w:rsidRDefault="009A5871" w:rsidP="005C51B1">
      <w:pPr>
        <w:numPr>
          <w:ilvl w:val="0"/>
          <w:numId w:val="3"/>
        </w:numPr>
        <w:ind w:left="993"/>
      </w:pPr>
      <w:r>
        <w:t>Document versions</w:t>
      </w:r>
    </w:p>
    <w:p w14:paraId="6BB1EA32" w14:textId="77777777" w:rsidR="0095274A" w:rsidRDefault="009A5871" w:rsidP="005C51B1">
      <w:pPr>
        <w:numPr>
          <w:ilvl w:val="0"/>
          <w:numId w:val="3"/>
        </w:numPr>
        <w:ind w:left="993"/>
      </w:pPr>
      <w:r>
        <w:t>Design decisions</w:t>
      </w:r>
    </w:p>
    <w:p w14:paraId="23726B77" w14:textId="77777777" w:rsidR="0095274A" w:rsidRDefault="009A5871" w:rsidP="005C51B1">
      <w:pPr>
        <w:numPr>
          <w:ilvl w:val="0"/>
          <w:numId w:val="3"/>
        </w:numPr>
        <w:ind w:left="993"/>
      </w:pPr>
      <w:r>
        <w:t>Test Cases</w:t>
      </w:r>
    </w:p>
    <w:p w14:paraId="77916BE6" w14:textId="77777777" w:rsidR="0095274A" w:rsidRDefault="009A5871" w:rsidP="005C51B1">
      <w:pPr>
        <w:numPr>
          <w:ilvl w:val="0"/>
          <w:numId w:val="3"/>
        </w:numPr>
        <w:ind w:left="993"/>
      </w:pPr>
      <w:r>
        <w:t>Constraints</w:t>
      </w:r>
    </w:p>
    <w:p w14:paraId="20E55530" w14:textId="77777777" w:rsidR="0095274A" w:rsidRDefault="009A5871" w:rsidP="005C51B1">
      <w:pPr>
        <w:numPr>
          <w:ilvl w:val="0"/>
          <w:numId w:val="3"/>
        </w:numPr>
        <w:ind w:left="993"/>
      </w:pPr>
      <w:r>
        <w:t>Time estimate</w:t>
      </w:r>
    </w:p>
    <w:p w14:paraId="1901C504" w14:textId="77777777" w:rsidR="0095274A" w:rsidRDefault="0095274A"/>
    <w:p w14:paraId="73EFF53B" w14:textId="77777777" w:rsidR="0095274A" w:rsidRDefault="009A5871">
      <w:pPr>
        <w:pStyle w:val="Heading1"/>
      </w:pPr>
      <w:bookmarkStart w:id="7" w:name="_f0l0cugmo8mn" w:colFirst="0" w:colLast="0"/>
      <w:bookmarkEnd w:id="7"/>
      <w:r>
        <w:br w:type="page"/>
      </w:r>
    </w:p>
    <w:p w14:paraId="579FBCE9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8" w:name="_Toc95922161"/>
      <w:r>
        <w:lastRenderedPageBreak/>
        <w:t>Document version - example</w:t>
      </w:r>
      <w:bookmarkEnd w:id="8"/>
    </w:p>
    <w:p w14:paraId="261F26D0" w14:textId="77777777" w:rsidR="0095274A" w:rsidRDefault="0095274A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95274A" w14:paraId="640D5BE4" w14:textId="77777777">
        <w:tc>
          <w:tcPr>
            <w:tcW w:w="312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0D02F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312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4DA7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Section</w:t>
            </w:r>
          </w:p>
        </w:tc>
        <w:tc>
          <w:tcPr>
            <w:tcW w:w="312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2CA73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Date</w:t>
            </w:r>
          </w:p>
        </w:tc>
      </w:tr>
      <w:tr w:rsidR="0095274A" w14:paraId="38BF2208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29EB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John Smit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1262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Test Cases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216BE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Sep 5, 2021</w:t>
            </w:r>
          </w:p>
        </w:tc>
      </w:tr>
      <w:tr w:rsidR="0095274A" w14:paraId="0180708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70CA" w14:textId="77777777" w:rsidR="0095274A" w:rsidRDefault="009527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8ADBB" w14:textId="77777777" w:rsidR="0095274A" w:rsidRDefault="009527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A930" w14:textId="77777777" w:rsidR="0095274A" w:rsidRDefault="009527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3768C514" w14:textId="77777777" w:rsidR="0095274A" w:rsidRDefault="0095274A"/>
    <w:p w14:paraId="495D5D4B" w14:textId="77777777" w:rsidR="0095274A" w:rsidRDefault="0095274A"/>
    <w:p w14:paraId="1DD0E110" w14:textId="77777777" w:rsidR="0095274A" w:rsidRDefault="0095274A"/>
    <w:p w14:paraId="7156DBFB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9" w:name="_Toc95922162"/>
      <w:r>
        <w:t>Design decision - example</w:t>
      </w:r>
      <w:bookmarkEnd w:id="9"/>
    </w:p>
    <w:p w14:paraId="2C421CBA" w14:textId="77777777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10" w:name="_Toc95922163"/>
      <w:r>
        <w:t xml:space="preserve">Building </w:t>
      </w:r>
      <w:r w:rsidR="00FD5EF5">
        <w:t>development of</w:t>
      </w:r>
      <w:r>
        <w:t xml:space="preserve"> </w:t>
      </w:r>
      <w:r w:rsidR="00FD5EF5">
        <w:t>application</w:t>
      </w:r>
      <w:bookmarkEnd w:id="10"/>
      <w:r>
        <w:t xml:space="preserve"> </w:t>
      </w:r>
    </w:p>
    <w:p w14:paraId="75F4CA32" w14:textId="2E4D5EE4" w:rsidR="00434AA1" w:rsidRDefault="0027038D" w:rsidP="0027038D">
      <w:pPr>
        <w:jc w:val="both"/>
      </w:pPr>
      <w:r w:rsidRPr="0027038D">
        <w:t>The application will be built using the Python programming language with a graphical user</w:t>
      </w:r>
      <w:r>
        <w:t xml:space="preserve"> </w:t>
      </w:r>
      <w:r w:rsidRPr="0027038D">
        <w:t>interface (GUI) library for user interaction and display of results.</w:t>
      </w:r>
    </w:p>
    <w:p w14:paraId="4AFDCB16" w14:textId="77777777" w:rsidR="00434AA1" w:rsidRDefault="00434AA1">
      <w:pPr>
        <w:ind w:left="720"/>
      </w:pPr>
    </w:p>
    <w:p w14:paraId="0564ECA1" w14:textId="77777777" w:rsidR="00434AA1" w:rsidRDefault="00FD5EF5" w:rsidP="005C51B1">
      <w:pPr>
        <w:pStyle w:val="Heading2"/>
        <w:numPr>
          <w:ilvl w:val="1"/>
          <w:numId w:val="7"/>
        </w:numPr>
        <w:ind w:left="284"/>
      </w:pPr>
      <w:bookmarkStart w:id="11" w:name="_Toc95922164"/>
      <w:r>
        <w:t>Application/case</w:t>
      </w:r>
      <w:r w:rsidR="00754B05">
        <w:t>/class</w:t>
      </w:r>
      <w:r w:rsidR="009A5871">
        <w:t xml:space="preserve"> diagram</w:t>
      </w:r>
      <w:bookmarkEnd w:id="11"/>
    </w:p>
    <w:p w14:paraId="3F837DBE" w14:textId="30FC1724" w:rsidR="00434AA1" w:rsidRPr="00B04B8F" w:rsidRDefault="00B04B8F" w:rsidP="00B04B8F">
      <w:r>
        <w:rPr>
          <w:noProof/>
          <w:color w:val="434343"/>
          <w:sz w:val="28"/>
          <w:szCs w:val="28"/>
        </w:rPr>
        <w:drawing>
          <wp:inline distT="0" distB="0" distL="0" distR="0" wp14:anchorId="2C280151" wp14:editId="2745AB7B">
            <wp:extent cx="5181600" cy="2761858"/>
            <wp:effectExtent l="0" t="0" r="0" b="0"/>
            <wp:docPr id="137191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11195" name="Picture 13719111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851" cy="28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B0D9" w14:textId="77777777" w:rsidR="00434AA1" w:rsidRDefault="00434AA1" w:rsidP="005C51B1">
      <w:pPr>
        <w:pStyle w:val="Heading2"/>
        <w:numPr>
          <w:ilvl w:val="1"/>
          <w:numId w:val="7"/>
        </w:numPr>
        <w:ind w:left="284"/>
      </w:pPr>
      <w:bookmarkStart w:id="12" w:name="_Toc95922165"/>
      <w:r>
        <w:lastRenderedPageBreak/>
        <w:t>Event Flow diagram</w:t>
      </w:r>
      <w:bookmarkEnd w:id="12"/>
    </w:p>
    <w:p w14:paraId="606B6A18" w14:textId="27B04D91" w:rsidR="0095274A" w:rsidRDefault="005B293C" w:rsidP="00C9326D">
      <w:pPr>
        <w:pStyle w:val="Heading3"/>
        <w:tabs>
          <w:tab w:val="left" w:pos="2631"/>
        </w:tabs>
        <w:spacing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19C789C" wp14:editId="491273E9">
                <wp:simplePos x="0" y="0"/>
                <wp:positionH relativeFrom="column">
                  <wp:posOffset>1710871</wp:posOffset>
                </wp:positionH>
                <wp:positionV relativeFrom="paragraph">
                  <wp:posOffset>375194</wp:posOffset>
                </wp:positionV>
                <wp:extent cx="1415143" cy="6047015"/>
                <wp:effectExtent l="50800" t="25400" r="58420" b="74930"/>
                <wp:wrapNone/>
                <wp:docPr id="46305484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5143" cy="6047015"/>
                          <a:chOff x="0" y="0"/>
                          <a:chExt cx="1415143" cy="6047015"/>
                        </a:xfrm>
                      </wpg:grpSpPr>
                      <wps:wsp>
                        <wps:cNvPr id="807301685" name="Rectangle 4"/>
                        <wps:cNvSpPr/>
                        <wps:spPr>
                          <a:xfrm>
                            <a:off x="27215" y="0"/>
                            <a:ext cx="1213757" cy="988422"/>
                          </a:xfrm>
                          <a:prstGeom prst="rect">
                            <a:avLst/>
                          </a:prstGeom>
                          <a:blipFill>
                            <a:blip r:embed="rId8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493481" name="Process 6"/>
                        <wps:cNvSpPr/>
                        <wps:spPr>
                          <a:xfrm>
                            <a:off x="81643" y="4931229"/>
                            <a:ext cx="1333500" cy="1115786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AFB1B3" w14:textId="35DFD85E" w:rsidR="00C9326D" w:rsidRPr="00C9326D" w:rsidRDefault="007E2241" w:rsidP="00C9326D">
                              <w:pPr>
                                <w:jc w:val="center"/>
                                <w:rPr>
                                  <w:lang w:val="en-AU"/>
                                </w:rPr>
                              </w:pPr>
                              <w:r>
                                <w:rPr>
                                  <w:lang w:val="en-AU"/>
                                </w:rPr>
                                <w:t>Display The Result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875435" name="Up-down Arrow 7"/>
                        <wps:cNvSpPr/>
                        <wps:spPr>
                          <a:xfrm>
                            <a:off x="533400" y="1028700"/>
                            <a:ext cx="107043" cy="638629"/>
                          </a:xfrm>
                          <a:prstGeom prst="up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719000" name="Oval 8"/>
                        <wps:cNvSpPr/>
                        <wps:spPr>
                          <a:xfrm>
                            <a:off x="141515" y="3401786"/>
                            <a:ext cx="1050472" cy="887185"/>
                          </a:xfrm>
                          <a:prstGeom prst="ellipse">
                            <a:avLst/>
                          </a:prstGeom>
                          <a:blipFill>
                            <a:blip r:embed="rId9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056295" name="Rectangle 5"/>
                        <wps:cNvSpPr/>
                        <wps:spPr>
                          <a:xfrm>
                            <a:off x="0" y="1736272"/>
                            <a:ext cx="1211943" cy="947057"/>
                          </a:xfrm>
                          <a:prstGeom prst="rect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041231" name="Up-down Arrow 7"/>
                        <wps:cNvSpPr/>
                        <wps:spPr>
                          <a:xfrm>
                            <a:off x="642258" y="4337957"/>
                            <a:ext cx="112486" cy="529590"/>
                          </a:xfrm>
                          <a:prstGeom prst="up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9C789C" id="Group 10" o:spid="_x0000_s1026" style="position:absolute;margin-left:134.7pt;margin-top:29.55pt;width:111.45pt;height:476.15pt;z-index:251671552" coordsize="14151,604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">
                <v:rect id="Rectangle 4" o:spid="_x0000_s1027" style="position:absolute;left:272;width:12137;height:98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" strokecolor="#4579b8 [3044]">
                  <v:fill r:id="rId11" o:title="" recolor="t" rotate="t" type="frame"/>
                  <v:shadow on="t" color="black" opacity="22937f" origin=",.5" offset="0,.63889mm"/>
                </v:rect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Process 6" o:spid="_x0000_s1028" type="#_x0000_t109" style="position:absolute;left:816;top:49312;width:13335;height:111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" fillcolor="black [3200]" strokecolor="black [3040]">
                  <v:fill color2="gray [1616]" rotate="t" angle="180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5BAFB1B3" w14:textId="35DFD85E" w:rsidR="00C9326D" w:rsidRPr="00C9326D" w:rsidRDefault="007E2241" w:rsidP="00C9326D">
                        <w:pPr>
                          <w:jc w:val="center"/>
                          <w:rPr>
                            <w:lang w:val="en-AU"/>
                          </w:rPr>
                        </w:pPr>
                        <w:r>
                          <w:rPr>
                            <w:lang w:val="en-AU"/>
                          </w:rPr>
                          <w:t>Display The Result</w:t>
                        </w:r>
                      </w:p>
                    </w:txbxContent>
                  </v:textbox>
                </v:shape>
                <v:shapetype id="_x0000_t70" coordsize="21600,21600" o:spt="70" adj="5400,4320" path="m10800,l21600@0@3@0@3@2,21600@2,10800,21600,0@2@1@2@1@0,0@0xe">
                  <v:stroke joinstyle="miter"/>
                  <v:formulas>
                    <v:f eqn="val #1"/>
                    <v:f eqn="val #0"/>
                    <v:f eqn="sum 21600 0 #1"/>
                    <v:f eqn="sum 21600 0 #0"/>
                    <v:f eqn="prod #1 #0 10800"/>
                    <v:f eqn="sum #1 0 @4"/>
                    <v:f eqn="sum 21600 0 @5"/>
                  </v:formulas>
                  <v:path o:connecttype="custom" o:connectlocs="10800,0;0,@0;@1,10800;0,@2;10800,21600;21600,@2;@3,10800;21600,@0" o:connectangles="270,180,180,180,90,0,0,0" textboxrect="@1,@5,@3,@6"/>
                  <v:handles>
                    <v:h position="#0,#1" xrange="0,10800" yrange="0,10800"/>
                  </v:handles>
                </v:shapetype>
                <v:shape id="Up-down Arrow 7" o:spid="_x0000_s1029" type="#_x0000_t70" style="position:absolute;left:5334;top:10287;width:1070;height:63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" adj=",1810" fillcolor="black [3200]" strokecolor="black [3040]">
                  <v:fill color2="gray [1616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  <v:oval id="Oval 8" o:spid="_x0000_s1030" style="position:absolute;left:1415;top:34017;width:10504;height:88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" strokecolor="#4579b8 [3044]">
                  <v:fill r:id="rId12" o:title="" recolor="t" rotate="t" type="frame"/>
                  <v:shadow on="t" color="black" opacity="22937f" origin=",.5" offset="0,.63889mm"/>
                </v:oval>
                <v:rect id="Rectangle 5" o:spid="_x0000_s1031" style="position:absolute;top:17362;width:12119;height:94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" strokecolor="#4579b8 [3044]">
                  <v:fill r:id="rId13" o:title="" recolor="t" rotate="t" type="frame"/>
                  <v:shadow on="t" color="black" opacity="22937f" origin=",.5" offset="0,.63889mm"/>
                </v:rect>
                <v:shape id="Up-down Arrow 7" o:spid="_x0000_s1032" type="#_x0000_t70" style="position:absolute;left:6422;top:43379;width:1125;height:52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" adj=",2294" fillcolor="black [3200]" strokecolor="black [3040]">
                  <v:fill color2="gray [1616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 w:rsidR="00C9326D">
        <w:tab/>
      </w:r>
    </w:p>
    <w:p w14:paraId="45B9B5D0" w14:textId="568E65C7" w:rsidR="00C9326D" w:rsidRDefault="00C9326D" w:rsidP="007E2241">
      <w:pPr>
        <w:tabs>
          <w:tab w:val="left" w:pos="2631"/>
        </w:tabs>
      </w:pPr>
      <w:r>
        <w:tab/>
        <w:t xml:space="preserve">             </w:t>
      </w:r>
    </w:p>
    <w:p w14:paraId="68AF7EEC" w14:textId="59082316" w:rsidR="00C9326D" w:rsidRPr="00C9326D" w:rsidRDefault="00C9326D" w:rsidP="00C9326D"/>
    <w:p w14:paraId="6AD9C86B" w14:textId="33FABDA4" w:rsidR="00C9326D" w:rsidRPr="00C9326D" w:rsidRDefault="007E2241" w:rsidP="00C9326D">
      <w:r>
        <w:t xml:space="preserve">Start </w:t>
      </w:r>
      <w:r>
        <w:t>application.</w:t>
      </w:r>
    </w:p>
    <w:p w14:paraId="294D3B03" w14:textId="4AAFE7D8" w:rsidR="00C9326D" w:rsidRPr="00C9326D" w:rsidRDefault="00C9326D" w:rsidP="00C9326D"/>
    <w:p w14:paraId="5F48CD97" w14:textId="02308680" w:rsidR="00C9326D" w:rsidRPr="00C9326D" w:rsidRDefault="00C9326D" w:rsidP="00C9326D"/>
    <w:p w14:paraId="3DD3E365" w14:textId="7772CA00" w:rsidR="00C9326D" w:rsidRPr="00C9326D" w:rsidRDefault="00C9326D" w:rsidP="00C9326D"/>
    <w:p w14:paraId="74D2C11E" w14:textId="1F8707E3" w:rsidR="00C9326D" w:rsidRPr="00C9326D" w:rsidRDefault="00C9326D" w:rsidP="00C9326D"/>
    <w:p w14:paraId="55F5348A" w14:textId="65A02342" w:rsidR="00C9326D" w:rsidRPr="00C9326D" w:rsidRDefault="00C9326D" w:rsidP="00C9326D"/>
    <w:p w14:paraId="42EF0EA3" w14:textId="50E169F9" w:rsidR="00C9326D" w:rsidRPr="00C9326D" w:rsidRDefault="00C9326D" w:rsidP="00C9326D"/>
    <w:p w14:paraId="7AA22E80" w14:textId="627B5C69" w:rsidR="007E2241" w:rsidRDefault="007E2241" w:rsidP="007E2241">
      <w:pPr>
        <w:tabs>
          <w:tab w:val="left" w:pos="2631"/>
        </w:tabs>
      </w:pPr>
    </w:p>
    <w:p w14:paraId="117D5BCC" w14:textId="28830259" w:rsidR="007E2241" w:rsidRDefault="007E2241" w:rsidP="007E2241">
      <w:pPr>
        <w:tabs>
          <w:tab w:val="left" w:pos="2631"/>
        </w:tabs>
      </w:pPr>
    </w:p>
    <w:p w14:paraId="180FC8B9" w14:textId="0D2621AB" w:rsidR="007E2241" w:rsidRDefault="007E2241" w:rsidP="007E2241">
      <w:pPr>
        <w:tabs>
          <w:tab w:val="left" w:pos="2631"/>
        </w:tabs>
      </w:pPr>
      <w:r>
        <w:t>Users</w:t>
      </w:r>
      <w:r>
        <w:t xml:space="preserve"> enter the input</w:t>
      </w:r>
      <w:r>
        <w:t>.</w:t>
      </w:r>
      <w:r>
        <w:t xml:space="preserve"> </w:t>
      </w:r>
    </w:p>
    <w:p w14:paraId="7B06AC75" w14:textId="12D65AB8" w:rsidR="00C9326D" w:rsidRPr="00C9326D" w:rsidRDefault="00C9326D" w:rsidP="00C9326D"/>
    <w:p w14:paraId="53D1264B" w14:textId="0514C3D3" w:rsidR="00C9326D" w:rsidRPr="00C9326D" w:rsidRDefault="00C9326D" w:rsidP="00C9326D"/>
    <w:p w14:paraId="1B8A4B9F" w14:textId="6215F5B4" w:rsidR="00C9326D" w:rsidRPr="00C9326D" w:rsidRDefault="007E2241" w:rsidP="00C9326D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E239DC" wp14:editId="535E0FB0">
                <wp:simplePos x="0" y="0"/>
                <wp:positionH relativeFrom="column">
                  <wp:posOffset>2270850</wp:posOffset>
                </wp:positionH>
                <wp:positionV relativeFrom="paragraph">
                  <wp:posOffset>160020</wp:posOffset>
                </wp:positionV>
                <wp:extent cx="106680" cy="605972"/>
                <wp:effectExtent l="50800" t="25400" r="45720" b="92710"/>
                <wp:wrapNone/>
                <wp:docPr id="310194405" name="Up-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605972"/>
                        </a:xfrm>
                        <a:prstGeom prst="upDown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8FB00" id="Up-down Arrow 7" o:spid="_x0000_s1026" type="#_x0000_t70" style="position:absolute;margin-left:178.8pt;margin-top:12.6pt;width:8.4pt;height:47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" adj=",1901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10A3CBFC" w14:textId="53C906C7" w:rsidR="00C9326D" w:rsidRPr="00C9326D" w:rsidRDefault="00C9326D" w:rsidP="00C9326D"/>
    <w:p w14:paraId="402D2B76" w14:textId="2598FCB4" w:rsidR="00C9326D" w:rsidRPr="00C9326D" w:rsidRDefault="00C9326D" w:rsidP="00C9326D"/>
    <w:p w14:paraId="5ADAD86C" w14:textId="4CD841D7" w:rsidR="00C9326D" w:rsidRDefault="00C9326D" w:rsidP="00C9326D"/>
    <w:p w14:paraId="3D65427B" w14:textId="78591F40" w:rsidR="00C9326D" w:rsidRDefault="00C9326D" w:rsidP="00C9326D"/>
    <w:p w14:paraId="6AA90C16" w14:textId="77777777" w:rsidR="007E2241" w:rsidRDefault="007E2241" w:rsidP="007E2241"/>
    <w:p w14:paraId="131E58C6" w14:textId="37345286" w:rsidR="007E2241" w:rsidRDefault="00AF5333" w:rsidP="00AF533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4EA1AA" wp14:editId="4DC8F8A9">
                <wp:simplePos x="0" y="0"/>
                <wp:positionH relativeFrom="column">
                  <wp:posOffset>3886200</wp:posOffset>
                </wp:positionH>
                <wp:positionV relativeFrom="paragraph">
                  <wp:posOffset>1333772</wp:posOffset>
                </wp:positionV>
                <wp:extent cx="772886" cy="968829"/>
                <wp:effectExtent l="50800" t="25400" r="65405" b="73025"/>
                <wp:wrapNone/>
                <wp:docPr id="536581220" name="Ca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886" cy="968829"/>
                        </a:xfrm>
                        <a:prstGeom prst="ca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1B7DCB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an 13" o:spid="_x0000_s1026" type="#_x0000_t22" style="position:absolute;margin-left:306pt;margin-top:105pt;width:60.85pt;height:7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" adj="4308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6FEDF0" wp14:editId="3A856E01">
                <wp:simplePos x="0" y="0"/>
                <wp:positionH relativeFrom="column">
                  <wp:posOffset>3125470</wp:posOffset>
                </wp:positionH>
                <wp:positionV relativeFrom="paragraph">
                  <wp:posOffset>1824445</wp:posOffset>
                </wp:positionV>
                <wp:extent cx="727892" cy="87086"/>
                <wp:effectExtent l="50800" t="38100" r="21590" b="90805"/>
                <wp:wrapNone/>
                <wp:docPr id="513807298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892" cy="87086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00A7F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246.1pt;margin-top:143.65pt;width:57.3pt;height:6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" adj="20308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7E2241">
        <w:t>Calculating the percentage</w:t>
      </w:r>
      <w:r w:rsidR="007E2241">
        <w:t>.</w:t>
      </w:r>
    </w:p>
    <w:p w14:paraId="06D804D6" w14:textId="77777777" w:rsidR="007E2241" w:rsidRDefault="007E2241" w:rsidP="007E2241">
      <w:pPr>
        <w:tabs>
          <w:tab w:val="left" w:pos="531"/>
        </w:tabs>
      </w:pPr>
    </w:p>
    <w:p w14:paraId="41F248AD" w14:textId="77777777" w:rsidR="00AF5333" w:rsidRPr="00AF5333" w:rsidRDefault="00AF5333" w:rsidP="00AF5333"/>
    <w:p w14:paraId="17686E99" w14:textId="77777777" w:rsidR="00AF5333" w:rsidRPr="00AF5333" w:rsidRDefault="00AF5333" w:rsidP="00AF5333"/>
    <w:p w14:paraId="4BE47A16" w14:textId="77777777" w:rsidR="00AF5333" w:rsidRDefault="00AF5333" w:rsidP="00AF5333"/>
    <w:p w14:paraId="1EB6E808" w14:textId="0B2BF51C" w:rsidR="00AF5333" w:rsidRDefault="00F1037A" w:rsidP="00AF5333">
      <w:pPr>
        <w:tabs>
          <w:tab w:val="left" w:pos="6180"/>
        </w:tabs>
      </w:pPr>
      <w:r>
        <w:tab/>
      </w:r>
      <w:r w:rsidR="00AF5333">
        <w:t>Store data in text File</w:t>
      </w:r>
    </w:p>
    <w:p w14:paraId="7B216876" w14:textId="37C1F054" w:rsidR="00AF5333" w:rsidRPr="00AF5333" w:rsidRDefault="00AF5333" w:rsidP="00AF5333">
      <w:pPr>
        <w:tabs>
          <w:tab w:val="left" w:pos="6180"/>
        </w:tabs>
        <w:sectPr w:rsidR="00AF5333" w:rsidRPr="00AF5333" w:rsidSect="00C9326D">
          <w:headerReference w:type="default" r:id="rId14"/>
          <w:footerReference w:type="default" r:id="rId15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tab/>
      </w:r>
    </w:p>
    <w:p w14:paraId="325FA13A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13" w:name="_ju52qkr1g9n8" w:colFirst="0" w:colLast="0"/>
      <w:bookmarkStart w:id="14" w:name="_ymzadbcitkc3" w:colFirst="0" w:colLast="0"/>
      <w:bookmarkStart w:id="15" w:name="_r9kxw4nm7sve" w:colFirst="0" w:colLast="0"/>
      <w:bookmarkStart w:id="16" w:name="_szumvxuevamy" w:colFirst="0" w:colLast="0"/>
      <w:bookmarkStart w:id="17" w:name="_5kio5junz4go" w:colFirst="0" w:colLast="0"/>
      <w:bookmarkStart w:id="18" w:name="_Toc95922166"/>
      <w:bookmarkEnd w:id="13"/>
      <w:bookmarkEnd w:id="14"/>
      <w:bookmarkEnd w:id="15"/>
      <w:bookmarkEnd w:id="16"/>
      <w:bookmarkEnd w:id="17"/>
      <w:r>
        <w:lastRenderedPageBreak/>
        <w:t>Constraints - example (only if required)</w:t>
      </w:r>
      <w:bookmarkEnd w:id="18"/>
    </w:p>
    <w:p w14:paraId="19B90404" w14:textId="77777777" w:rsidR="0095274A" w:rsidRDefault="009A5871">
      <w:r>
        <w:t>Describe any foreseeable design issues or blockers e.g.</w:t>
      </w:r>
    </w:p>
    <w:p w14:paraId="69DBCE0A" w14:textId="77777777" w:rsidR="0095274A" w:rsidRDefault="009A5871" w:rsidP="005C51B1">
      <w:pPr>
        <w:numPr>
          <w:ilvl w:val="0"/>
          <w:numId w:val="4"/>
        </w:numPr>
        <w:ind w:left="709"/>
      </w:pPr>
      <w:r>
        <w:t>Need updated software/tools (do we need to update any tools or software?)</w:t>
      </w:r>
    </w:p>
    <w:p w14:paraId="307C4581" w14:textId="77777777" w:rsidR="0095274A" w:rsidRDefault="009A5871" w:rsidP="005C51B1">
      <w:pPr>
        <w:numPr>
          <w:ilvl w:val="0"/>
          <w:numId w:val="4"/>
        </w:numPr>
        <w:ind w:left="709"/>
      </w:pPr>
      <w:r>
        <w:t>Hardware constraints (can the hardware host or deploy this application?)</w:t>
      </w:r>
    </w:p>
    <w:p w14:paraId="2A83209C" w14:textId="77777777" w:rsidR="0095274A" w:rsidRDefault="009A5871" w:rsidP="005C51B1">
      <w:pPr>
        <w:numPr>
          <w:ilvl w:val="0"/>
          <w:numId w:val="4"/>
        </w:numPr>
        <w:ind w:left="709"/>
      </w:pPr>
      <w:r>
        <w:t>Resourcing constraints (do we have the manpower?)</w:t>
      </w:r>
    </w:p>
    <w:p w14:paraId="0386C3BD" w14:textId="77777777" w:rsidR="0095274A" w:rsidRDefault="0095274A"/>
    <w:p w14:paraId="640FCC93" w14:textId="77777777" w:rsidR="0095274A" w:rsidRDefault="005C51B1" w:rsidP="005C51B1">
      <w:pPr>
        <w:pStyle w:val="Heading1"/>
        <w:numPr>
          <w:ilvl w:val="0"/>
          <w:numId w:val="7"/>
        </w:numPr>
        <w:ind w:left="0"/>
      </w:pPr>
      <w:bookmarkStart w:id="19" w:name="_gdvf41jd5lzt" w:colFirst="0" w:colLast="0"/>
      <w:bookmarkStart w:id="20" w:name="_Toc95922167"/>
      <w:bookmarkEnd w:id="19"/>
      <w:r>
        <w:t>Risk Assessment</w:t>
      </w:r>
      <w:bookmarkEnd w:id="20"/>
    </w:p>
    <w:p w14:paraId="4D2815F8" w14:textId="77777777" w:rsidR="005C51B1" w:rsidRDefault="005C51B1" w:rsidP="005C51B1">
      <w:pPr>
        <w:pStyle w:val="Heading2"/>
        <w:numPr>
          <w:ilvl w:val="1"/>
          <w:numId w:val="7"/>
        </w:numPr>
        <w:ind w:left="284"/>
      </w:pPr>
      <w:bookmarkStart w:id="21" w:name="_Toc95922168"/>
      <w:r>
        <w:t>Risk Assessment</w:t>
      </w:r>
      <w:bookmarkEnd w:id="21"/>
    </w:p>
    <w:p w14:paraId="1BDF73E4" w14:textId="77777777" w:rsidR="0027038D" w:rsidRDefault="0027038D" w:rsidP="0027038D">
      <w:pPr>
        <w:pStyle w:val="ListParagraph"/>
        <w:numPr>
          <w:ilvl w:val="0"/>
          <w:numId w:val="13"/>
        </w:numPr>
      </w:pPr>
      <w:r>
        <w:t>Data input errors may result in inaccurate completion percentage.</w:t>
      </w:r>
    </w:p>
    <w:p w14:paraId="0D190BD0" w14:textId="77777777" w:rsidR="0027038D" w:rsidRDefault="0027038D" w:rsidP="0027038D">
      <w:pPr>
        <w:pStyle w:val="ListParagraph"/>
        <w:numPr>
          <w:ilvl w:val="0"/>
          <w:numId w:val="13"/>
        </w:numPr>
      </w:pPr>
      <w:r>
        <w:t>Inadequate testing may lead to undiscovered bugs or functionality issues.</w:t>
      </w:r>
    </w:p>
    <w:p w14:paraId="15DF9A85" w14:textId="4A2BCB0A" w:rsidR="005C51B1" w:rsidRDefault="0027038D" w:rsidP="0027038D">
      <w:pPr>
        <w:pStyle w:val="ListParagraph"/>
        <w:numPr>
          <w:ilvl w:val="0"/>
          <w:numId w:val="13"/>
        </w:numPr>
      </w:pPr>
      <w:r>
        <w:t>Lack of user training may cause difficulties in navigating and using the application.</w:t>
      </w:r>
    </w:p>
    <w:p w14:paraId="3E37A879" w14:textId="77777777" w:rsidR="005C51B1" w:rsidRDefault="005C51B1" w:rsidP="005C51B1">
      <w:pPr>
        <w:pStyle w:val="Heading2"/>
        <w:numPr>
          <w:ilvl w:val="1"/>
          <w:numId w:val="7"/>
        </w:numPr>
        <w:ind w:left="284"/>
      </w:pPr>
      <w:bookmarkStart w:id="22" w:name="_Toc95922169"/>
      <w:r>
        <w:t>Risk mitigation</w:t>
      </w:r>
      <w:bookmarkEnd w:id="22"/>
    </w:p>
    <w:p w14:paraId="315DAA59" w14:textId="77777777" w:rsidR="0027038D" w:rsidRDefault="0027038D" w:rsidP="0027038D">
      <w:pPr>
        <w:pStyle w:val="ListParagraph"/>
        <w:numPr>
          <w:ilvl w:val="0"/>
          <w:numId w:val="15"/>
        </w:numPr>
      </w:pPr>
      <w:r>
        <w:t>Implement input validation to ensure accurate data entry.</w:t>
      </w:r>
    </w:p>
    <w:p w14:paraId="1D1D559B" w14:textId="77777777" w:rsidR="0027038D" w:rsidRDefault="0027038D" w:rsidP="0027038D">
      <w:pPr>
        <w:pStyle w:val="ListParagraph"/>
        <w:numPr>
          <w:ilvl w:val="0"/>
          <w:numId w:val="15"/>
        </w:numPr>
      </w:pPr>
      <w:r>
        <w:t>Conduct thorough testing, including unit tests, integration tests, UI tests, and user acceptance tests.</w:t>
      </w:r>
    </w:p>
    <w:p w14:paraId="56F3A015" w14:textId="5C6801E3" w:rsidR="005C51B1" w:rsidRDefault="0027038D" w:rsidP="0027038D">
      <w:pPr>
        <w:pStyle w:val="ListParagraph"/>
        <w:numPr>
          <w:ilvl w:val="0"/>
          <w:numId w:val="15"/>
        </w:numPr>
      </w:pPr>
      <w:r>
        <w:t>Provide user training and documentation to ensure ease of use.</w:t>
      </w:r>
    </w:p>
    <w:p w14:paraId="5B512E9A" w14:textId="77777777" w:rsidR="005C51B1" w:rsidRDefault="005C51B1" w:rsidP="005C51B1"/>
    <w:p w14:paraId="5475B624" w14:textId="77777777" w:rsidR="005C51B1" w:rsidRDefault="005C51B1" w:rsidP="005C51B1"/>
    <w:p w14:paraId="42D96802" w14:textId="77777777" w:rsidR="005C51B1" w:rsidRDefault="005C51B1" w:rsidP="005C51B1"/>
    <w:p w14:paraId="2977E1E8" w14:textId="77777777" w:rsidR="005C51B1" w:rsidRDefault="005C51B1" w:rsidP="005C51B1"/>
    <w:p w14:paraId="77223833" w14:textId="77777777" w:rsidR="005C51B1" w:rsidRDefault="005C51B1" w:rsidP="005C51B1"/>
    <w:p w14:paraId="76D30232" w14:textId="77777777" w:rsidR="005C51B1" w:rsidRDefault="005C51B1" w:rsidP="005C51B1"/>
    <w:p w14:paraId="18083A2B" w14:textId="77777777" w:rsidR="005C51B1" w:rsidRDefault="005C51B1" w:rsidP="005C51B1"/>
    <w:p w14:paraId="0EAC3CCB" w14:textId="77777777" w:rsidR="005C51B1" w:rsidRDefault="005C51B1" w:rsidP="005C51B1"/>
    <w:p w14:paraId="00A501EE" w14:textId="77777777" w:rsidR="005C51B1" w:rsidRDefault="005C51B1" w:rsidP="005C51B1"/>
    <w:p w14:paraId="5547B431" w14:textId="77777777" w:rsidR="005C51B1" w:rsidRPr="005C51B1" w:rsidRDefault="005C51B1" w:rsidP="005C51B1"/>
    <w:p w14:paraId="3AD8A680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23" w:name="_Toc95922170"/>
      <w:r>
        <w:lastRenderedPageBreak/>
        <w:t>Estimation - example (optional)</w:t>
      </w:r>
      <w:bookmarkEnd w:id="23"/>
    </w:p>
    <w:p w14:paraId="2478549E" w14:textId="77777777" w:rsidR="0095274A" w:rsidRDefault="005C51B1" w:rsidP="005C51B1">
      <w:pPr>
        <w:pStyle w:val="Heading2"/>
        <w:numPr>
          <w:ilvl w:val="1"/>
          <w:numId w:val="7"/>
        </w:numPr>
        <w:ind w:left="284"/>
      </w:pPr>
      <w:bookmarkStart w:id="24" w:name="_Toc95922171"/>
      <w:r>
        <w:t>Project Estimation</w:t>
      </w:r>
      <w:bookmarkEnd w:id="24"/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4155"/>
        <w:gridCol w:w="3120"/>
      </w:tblGrid>
      <w:tr w:rsidR="0095274A" w14:paraId="573C733D" w14:textId="77777777" w:rsidTr="005C51B1">
        <w:trPr>
          <w:tblHeader/>
        </w:trPr>
        <w:tc>
          <w:tcPr>
            <w:tcW w:w="2085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2FC41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Task</w:t>
            </w:r>
          </w:p>
        </w:tc>
        <w:tc>
          <w:tcPr>
            <w:tcW w:w="4155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40EB3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Description</w:t>
            </w:r>
          </w:p>
        </w:tc>
        <w:tc>
          <w:tcPr>
            <w:tcW w:w="312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4AEA4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Effort - days</w:t>
            </w:r>
          </w:p>
        </w:tc>
      </w:tr>
      <w:tr w:rsidR="0095274A" w14:paraId="01E9D03A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DC4B4" w14:textId="77777777" w:rsidR="0095274A" w:rsidRDefault="00FD5EF5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Create code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FFA32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Takes user i</w:t>
            </w:r>
            <w:r w:rsidR="00FD5EF5">
              <w:t>nput and parses to application and produces an output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E0A9B" w14:textId="30289471" w:rsidR="0095274A" w:rsidRDefault="00A317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 days</w:t>
            </w:r>
          </w:p>
        </w:tc>
      </w:tr>
      <w:tr w:rsidR="00FD5EF5" w14:paraId="26425C80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F47A" w14:textId="77777777" w:rsidR="00FD5EF5" w:rsidRDefault="00FD5EF5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Debug code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090A9" w14:textId="77777777" w:rsidR="00FD5EF5" w:rsidRDefault="00FD5EF5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Debug and rectify code errors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A97E7" w14:textId="41BE28D8" w:rsidR="00FD5EF5" w:rsidRDefault="00877E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 hours</w:t>
            </w:r>
          </w:p>
        </w:tc>
      </w:tr>
      <w:tr w:rsidR="0095274A" w14:paraId="52B34B0D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35D56" w14:textId="77777777" w:rsidR="0095274A" w:rsidRDefault="00FD5EF5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Create application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086FB" w14:textId="77777777" w:rsidR="0095274A" w:rsidRDefault="009A5871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Checks input from user and display </w:t>
            </w:r>
            <w:r w:rsidR="00FD5EF5">
              <w:t>correct information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723BF" w14:textId="7DFCC7F6" w:rsidR="0095274A" w:rsidRDefault="00877E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 hours</w:t>
            </w:r>
          </w:p>
        </w:tc>
      </w:tr>
      <w:tr w:rsidR="0095274A" w14:paraId="16333227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30472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Testing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5145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Run test cases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0A554" w14:textId="6A845E99" w:rsidR="0095274A" w:rsidRDefault="00877E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passes</w:t>
            </w:r>
          </w:p>
        </w:tc>
      </w:tr>
    </w:tbl>
    <w:p w14:paraId="4517C335" w14:textId="77777777" w:rsidR="0095274A" w:rsidRDefault="0095274A"/>
    <w:p w14:paraId="3BA89535" w14:textId="77777777" w:rsidR="005C51B1" w:rsidRDefault="005C51B1"/>
    <w:p w14:paraId="4D70DAA2" w14:textId="77777777" w:rsidR="00FD5EF5" w:rsidRDefault="00FD5EF5" w:rsidP="005C51B1">
      <w:pPr>
        <w:pStyle w:val="Heading1"/>
        <w:numPr>
          <w:ilvl w:val="0"/>
          <w:numId w:val="7"/>
        </w:numPr>
        <w:ind w:left="0"/>
      </w:pPr>
      <w:bookmarkStart w:id="25" w:name="_Toc95922172"/>
      <w:r>
        <w:t>Test Cases - example</w:t>
      </w:r>
      <w:bookmarkEnd w:id="25"/>
    </w:p>
    <w:p w14:paraId="7D806485" w14:textId="77777777" w:rsidR="00FD5EF5" w:rsidRDefault="00FD5EF5" w:rsidP="00FD5EF5">
      <w:r>
        <w:t>Test Case Example 1: Application displays required output</w:t>
      </w:r>
    </w:p>
    <w:tbl>
      <w:tblPr>
        <w:tblStyle w:val="a0"/>
        <w:tblW w:w="97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2776"/>
        <w:gridCol w:w="2551"/>
        <w:gridCol w:w="1985"/>
        <w:gridCol w:w="1559"/>
      </w:tblGrid>
      <w:tr w:rsidR="005E51C3" w14:paraId="1FCA904B" w14:textId="77777777" w:rsidTr="005C51B1">
        <w:trPr>
          <w:tblHeader/>
        </w:trPr>
        <w:tc>
          <w:tcPr>
            <w:tcW w:w="90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D4331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Step</w:t>
            </w:r>
          </w:p>
        </w:tc>
        <w:tc>
          <w:tcPr>
            <w:tcW w:w="2776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798D3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2551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EB152" w14:textId="77777777" w:rsidR="005E51C3" w:rsidRDefault="005E51C3" w:rsidP="005E51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Expected Result</w:t>
            </w:r>
          </w:p>
        </w:tc>
        <w:tc>
          <w:tcPr>
            <w:tcW w:w="1985" w:type="dxa"/>
            <w:shd w:val="clear" w:color="auto" w:fill="0B5394"/>
          </w:tcPr>
          <w:p w14:paraId="27854206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Actual Result</w:t>
            </w:r>
          </w:p>
        </w:tc>
        <w:tc>
          <w:tcPr>
            <w:tcW w:w="1559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B29A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Pass/Fail</w:t>
            </w:r>
          </w:p>
        </w:tc>
      </w:tr>
      <w:tr w:rsidR="005E51C3" w14:paraId="5543FB4C" w14:textId="77777777" w:rsidTr="005E51C3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58A0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1.</w:t>
            </w: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AC19F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User can start application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E63F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Application runs</w:t>
            </w:r>
          </w:p>
        </w:tc>
        <w:tc>
          <w:tcPr>
            <w:tcW w:w="1985" w:type="dxa"/>
          </w:tcPr>
          <w:p w14:paraId="3697F7E6" w14:textId="219AC53C" w:rsidR="005E51C3" w:rsidRDefault="00877E06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  <w:r>
              <w:rPr>
                <w:rFonts w:ascii="Segoe UI Symbol" w:eastAsia="Arial Unicode MS" w:hAnsi="Segoe UI Symbol" w:cs="Segoe UI Symbol"/>
              </w:rPr>
              <w:t>The application is running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DF384" w14:textId="49695B50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</w:p>
        </w:tc>
      </w:tr>
      <w:tr w:rsidR="005E51C3" w14:paraId="222BE9CD" w14:textId="77777777" w:rsidTr="005E51C3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85A0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F1DFE" w14:textId="7C9C8753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User enters</w:t>
            </w:r>
            <w:r w:rsidR="00877E06">
              <w:t xml:space="preserve"> Name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E956D" w14:textId="4317F1E0" w:rsidR="005E51C3" w:rsidRDefault="00877E06" w:rsidP="00713BA0">
            <w:pPr>
              <w:widowControl w:val="0"/>
              <w:spacing w:line="240" w:lineRule="auto"/>
            </w:pPr>
            <w:r>
              <w:t xml:space="preserve">Accept name </w:t>
            </w:r>
          </w:p>
        </w:tc>
        <w:tc>
          <w:tcPr>
            <w:tcW w:w="1985" w:type="dxa"/>
          </w:tcPr>
          <w:p w14:paraId="0217760E" w14:textId="5120A5FA" w:rsidR="005E51C3" w:rsidRDefault="00877E06" w:rsidP="00713BA0">
            <w:pPr>
              <w:widowControl w:val="0"/>
              <w:spacing w:line="240" w:lineRule="auto"/>
            </w:pPr>
            <w:r>
              <w:t xml:space="preserve">Store name in </w:t>
            </w:r>
            <w:r w:rsidR="007A330F">
              <w:t>text file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8A983" w14:textId="0388B11B" w:rsidR="005E51C3" w:rsidRDefault="007A330F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</w:p>
        </w:tc>
      </w:tr>
      <w:tr w:rsidR="005E51C3" w14:paraId="58D1DAF1" w14:textId="77777777" w:rsidTr="005E51C3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51479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F25E0" w14:textId="4BB6CB8F" w:rsidR="005E51C3" w:rsidRDefault="00877E06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Assign case 30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CB387" w14:textId="3EAC1BC5" w:rsidR="005E51C3" w:rsidRDefault="00877E06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closed case 3</w:t>
            </w:r>
          </w:p>
        </w:tc>
        <w:tc>
          <w:tcPr>
            <w:tcW w:w="1985" w:type="dxa"/>
          </w:tcPr>
          <w:p w14:paraId="734021E0" w14:textId="20CCE666" w:rsidR="005E51C3" w:rsidRDefault="00877E06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  <w:r>
              <w:rPr>
                <w:rFonts w:ascii="Segoe UI Symbol" w:eastAsia="Arial Unicode MS" w:hAnsi="Segoe UI Symbol" w:cs="Segoe UI Symbol"/>
              </w:rPr>
              <w:t>10%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08B6D" w14:textId="73E0A096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</w:p>
        </w:tc>
      </w:tr>
    </w:tbl>
    <w:p w14:paraId="05C9439E" w14:textId="77777777" w:rsidR="00FD5EF5" w:rsidRDefault="00FD5EF5" w:rsidP="00FD5EF5"/>
    <w:p w14:paraId="1533C5BD" w14:textId="77777777" w:rsidR="005C51B1" w:rsidRDefault="005C51B1" w:rsidP="00FD5EF5"/>
    <w:p w14:paraId="7E35A61E" w14:textId="77777777" w:rsidR="005C51B1" w:rsidRDefault="005C51B1" w:rsidP="00FD5EF5"/>
    <w:p w14:paraId="6B32D185" w14:textId="77777777" w:rsidR="00FD5EF5" w:rsidRDefault="00FD5EF5" w:rsidP="00FD5EF5">
      <w:r>
        <w:t>Test Case Example 2: Application does not display required output</w:t>
      </w:r>
    </w:p>
    <w:tbl>
      <w:tblPr>
        <w:tblStyle w:val="a1"/>
        <w:tblW w:w="97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2776"/>
        <w:gridCol w:w="2551"/>
        <w:gridCol w:w="1985"/>
        <w:gridCol w:w="1559"/>
      </w:tblGrid>
      <w:tr w:rsidR="0088590F" w14:paraId="02B2C0DE" w14:textId="77777777" w:rsidTr="005C51B1">
        <w:trPr>
          <w:tblHeader/>
        </w:trPr>
        <w:tc>
          <w:tcPr>
            <w:tcW w:w="90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CC8A4" w14:textId="77777777" w:rsidR="0088590F" w:rsidRDefault="0088590F" w:rsidP="0088590F">
            <w:pPr>
              <w:widowControl w:val="0"/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Step</w:t>
            </w:r>
          </w:p>
        </w:tc>
        <w:tc>
          <w:tcPr>
            <w:tcW w:w="2776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9EFA7" w14:textId="77777777" w:rsidR="0088590F" w:rsidRDefault="0088590F" w:rsidP="0088590F">
            <w:pPr>
              <w:widowControl w:val="0"/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2551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BBCBA" w14:textId="77777777" w:rsidR="0088590F" w:rsidRDefault="0088590F" w:rsidP="008859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Expected Result</w:t>
            </w:r>
          </w:p>
        </w:tc>
        <w:tc>
          <w:tcPr>
            <w:tcW w:w="1985" w:type="dxa"/>
            <w:shd w:val="clear" w:color="auto" w:fill="0B5394"/>
          </w:tcPr>
          <w:p w14:paraId="3183E424" w14:textId="77777777" w:rsidR="0088590F" w:rsidRDefault="0088590F" w:rsidP="008859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Actual Result</w:t>
            </w:r>
          </w:p>
        </w:tc>
        <w:tc>
          <w:tcPr>
            <w:tcW w:w="1559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4183E" w14:textId="77777777" w:rsidR="0088590F" w:rsidRDefault="0088590F" w:rsidP="008859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Pass/Fail</w:t>
            </w:r>
          </w:p>
        </w:tc>
      </w:tr>
      <w:tr w:rsidR="005E51C3" w14:paraId="5C6BD2E4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DBCEC" w14:textId="77777777" w:rsidR="005E51C3" w:rsidRDefault="005E51C3" w:rsidP="00713BA0">
            <w:pPr>
              <w:widowControl w:val="0"/>
              <w:spacing w:line="240" w:lineRule="auto"/>
            </w:pPr>
            <w:r>
              <w:t>1.</w:t>
            </w: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56D06" w14:textId="72A13341" w:rsidR="005E51C3" w:rsidRDefault="00877E06" w:rsidP="00713BA0">
            <w:pPr>
              <w:widowControl w:val="0"/>
              <w:spacing w:line="240" w:lineRule="auto"/>
            </w:pPr>
            <w:r>
              <w:t>Assigned cases. 100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44E01" w14:textId="1A91CC64" w:rsidR="005E51C3" w:rsidRDefault="00877E06" w:rsidP="00713BA0">
            <w:pPr>
              <w:widowControl w:val="0"/>
              <w:spacing w:line="240" w:lineRule="auto"/>
            </w:pPr>
            <w:r>
              <w:t>Closed cases 20</w:t>
            </w:r>
          </w:p>
        </w:tc>
        <w:tc>
          <w:tcPr>
            <w:tcW w:w="1985" w:type="dxa"/>
          </w:tcPr>
          <w:p w14:paraId="40015980" w14:textId="561B70EA" w:rsidR="005E51C3" w:rsidRDefault="00877E06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  <w:r>
              <w:rPr>
                <w:rFonts w:ascii="Segoe UI Symbol" w:eastAsia="Arial Unicode MS" w:hAnsi="Segoe UI Symbol" w:cs="Segoe UI Symbol"/>
              </w:rPr>
              <w:t>20%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354E0" w14:textId="6C93312F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</w:p>
        </w:tc>
      </w:tr>
      <w:tr w:rsidR="005E51C3" w14:paraId="43A95A3B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6538A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9F63" w14:textId="1FC23CCC" w:rsidR="005E51C3" w:rsidRDefault="00877E06" w:rsidP="00713BA0">
            <w:pPr>
              <w:widowControl w:val="0"/>
              <w:spacing w:line="240" w:lineRule="auto"/>
            </w:pPr>
            <w:r>
              <w:t>Assigned cases 300</w:t>
            </w:r>
            <w:r w:rsidR="005E51C3">
              <w:t xml:space="preserve"> 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27307" w14:textId="256E650B" w:rsidR="005E51C3" w:rsidRDefault="00877E06" w:rsidP="00713BA0">
            <w:pPr>
              <w:widowControl w:val="0"/>
              <w:spacing w:line="240" w:lineRule="auto"/>
            </w:pPr>
            <w:r>
              <w:t>Close cases 150</w:t>
            </w:r>
          </w:p>
        </w:tc>
        <w:tc>
          <w:tcPr>
            <w:tcW w:w="1985" w:type="dxa"/>
          </w:tcPr>
          <w:p w14:paraId="6293BA1E" w14:textId="6D37C8B0" w:rsidR="005E51C3" w:rsidRDefault="00877E06" w:rsidP="00713BA0">
            <w:pPr>
              <w:widowControl w:val="0"/>
              <w:spacing w:line="240" w:lineRule="auto"/>
            </w:pPr>
            <w:r>
              <w:t>50%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0449" w14:textId="77777777" w:rsidR="005E51C3" w:rsidRDefault="005E51C3" w:rsidP="00713BA0">
            <w:pPr>
              <w:widowControl w:val="0"/>
              <w:spacing w:line="240" w:lineRule="auto"/>
            </w:pPr>
          </w:p>
        </w:tc>
      </w:tr>
      <w:tr w:rsidR="005E51C3" w14:paraId="59F818B0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70FC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4E6F" w14:textId="59062F51" w:rsidR="005E51C3" w:rsidRDefault="00877E06" w:rsidP="00713BA0">
            <w:pPr>
              <w:widowControl w:val="0"/>
              <w:spacing w:line="240" w:lineRule="auto"/>
            </w:pPr>
            <w:r>
              <w:t>Mohammad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BDED3" w14:textId="10BCEB53" w:rsidR="005E51C3" w:rsidRDefault="00877E06" w:rsidP="00713BA0">
            <w:pPr>
              <w:widowControl w:val="0"/>
              <w:spacing w:line="240" w:lineRule="auto"/>
            </w:pPr>
            <w:r>
              <w:t xml:space="preserve">Mohammad </w:t>
            </w:r>
          </w:p>
        </w:tc>
        <w:tc>
          <w:tcPr>
            <w:tcW w:w="1985" w:type="dxa"/>
          </w:tcPr>
          <w:p w14:paraId="30D03113" w14:textId="5E76EE12" w:rsidR="005E51C3" w:rsidRDefault="00877E06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  <w:r>
              <w:rPr>
                <w:rFonts w:ascii="Segoe UI Symbol" w:eastAsia="Arial Unicode MS" w:hAnsi="Segoe UI Symbol" w:cs="Segoe UI Symbol"/>
              </w:rPr>
              <w:t>Mohammad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7795F" w14:textId="63AED9C0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</w:p>
        </w:tc>
      </w:tr>
      <w:tr w:rsidR="005E51C3" w14:paraId="322CABBE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7F659" w14:textId="77777777" w:rsidR="005E51C3" w:rsidRDefault="005E51C3" w:rsidP="00713BA0">
            <w:pPr>
              <w:widowControl w:val="0"/>
              <w:spacing w:line="240" w:lineRule="auto"/>
            </w:pPr>
            <w:r>
              <w:t>2.</w:t>
            </w: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28915" w14:textId="110DB080" w:rsidR="005E51C3" w:rsidRDefault="00877E06" w:rsidP="00713BA0">
            <w:pPr>
              <w:widowControl w:val="0"/>
              <w:spacing w:line="240" w:lineRule="auto"/>
            </w:pPr>
            <w:r>
              <w:t>Assigned cases 12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18873" w14:textId="612B4B14" w:rsidR="005E51C3" w:rsidRDefault="007A330F" w:rsidP="00713BA0">
            <w:pPr>
              <w:widowControl w:val="0"/>
              <w:spacing w:line="240" w:lineRule="auto"/>
            </w:pPr>
            <w:r>
              <w:t>Closed cases 12</w:t>
            </w:r>
          </w:p>
        </w:tc>
        <w:tc>
          <w:tcPr>
            <w:tcW w:w="1985" w:type="dxa"/>
          </w:tcPr>
          <w:p w14:paraId="047C88DC" w14:textId="4AD4C747" w:rsidR="005E51C3" w:rsidRDefault="007A330F" w:rsidP="00713BA0">
            <w:pPr>
              <w:widowControl w:val="0"/>
              <w:spacing w:line="240" w:lineRule="auto"/>
            </w:pPr>
            <w:r>
              <w:t>100%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B2023" w14:textId="3D34FD40" w:rsidR="005E51C3" w:rsidRDefault="007A330F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</w:p>
        </w:tc>
      </w:tr>
      <w:tr w:rsidR="005E51C3" w14:paraId="41A6B41B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5675F" w14:textId="77777777" w:rsidR="005E51C3" w:rsidRDefault="005E51C3" w:rsidP="00713BA0">
            <w:pPr>
              <w:widowControl w:val="0"/>
              <w:spacing w:line="240" w:lineRule="auto"/>
            </w:pPr>
            <w:r>
              <w:t>3.</w:t>
            </w: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8F11" w14:textId="6EC5D257" w:rsidR="005E51C3" w:rsidRDefault="007A330F" w:rsidP="00713BA0">
            <w:pPr>
              <w:widowControl w:val="0"/>
              <w:spacing w:line="240" w:lineRule="auto"/>
            </w:pPr>
            <w:r>
              <w:t>Assigned cases 15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33D9" w14:textId="323EF2DF" w:rsidR="005E51C3" w:rsidRDefault="007A330F" w:rsidP="00713BA0">
            <w:pPr>
              <w:widowControl w:val="0"/>
              <w:spacing w:line="240" w:lineRule="auto"/>
            </w:pPr>
            <w:r>
              <w:t>Closed cases 10</w:t>
            </w:r>
          </w:p>
        </w:tc>
        <w:tc>
          <w:tcPr>
            <w:tcW w:w="1985" w:type="dxa"/>
          </w:tcPr>
          <w:p w14:paraId="506E0045" w14:textId="52D3D770" w:rsidR="005E51C3" w:rsidRDefault="007A330F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  <w:r>
              <w:rPr>
                <w:rFonts w:ascii="Segoe UI Symbol" w:eastAsia="Arial Unicode MS" w:hAnsi="Segoe UI Symbol" w:cs="Segoe UI Symbol"/>
              </w:rPr>
              <w:t>75%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D3B3F" w14:textId="697629B9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</w:p>
        </w:tc>
      </w:tr>
    </w:tbl>
    <w:p w14:paraId="33584FF1" w14:textId="77777777" w:rsidR="005C51B1" w:rsidRDefault="005C51B1" w:rsidP="005C51B1">
      <w:pPr>
        <w:pStyle w:val="Heading3"/>
      </w:pPr>
    </w:p>
    <w:p w14:paraId="5DFFAC1D" w14:textId="77777777" w:rsidR="005C51B1" w:rsidRPr="005C51B1" w:rsidRDefault="005C51B1" w:rsidP="005C51B1"/>
    <w:p w14:paraId="347AAD07" w14:textId="77777777" w:rsidR="00FD5EF5" w:rsidRDefault="0088590F" w:rsidP="005C51B1">
      <w:pPr>
        <w:pStyle w:val="Heading2"/>
        <w:numPr>
          <w:ilvl w:val="1"/>
          <w:numId w:val="7"/>
        </w:numPr>
        <w:ind w:left="284"/>
      </w:pPr>
      <w:bookmarkStart w:id="26" w:name="_Toc95922173"/>
      <w:r>
        <w:t>Unit Test Case</w:t>
      </w:r>
      <w:bookmarkEnd w:id="26"/>
    </w:p>
    <w:p w14:paraId="614CACDF" w14:textId="22013ECA" w:rsidR="0088590F" w:rsidRDefault="00877E06" w:rsidP="0088590F">
      <w:r>
        <w:t xml:space="preserve">The application passes all the unit testing while developing the application I have tested each part of my code and functionality to make sure it </w:t>
      </w:r>
      <w:r w:rsidR="007A330F">
        <w:t>is working</w:t>
      </w:r>
      <w:r>
        <w:t xml:space="preserve"> the way I wanted to </w:t>
      </w:r>
      <w:proofErr w:type="gramStart"/>
      <w:r>
        <w:t>work</w:t>
      </w:r>
      <w:proofErr w:type="gramEnd"/>
    </w:p>
    <w:p w14:paraId="5590E437" w14:textId="77777777" w:rsidR="0088590F" w:rsidRDefault="0088590F" w:rsidP="0088590F"/>
    <w:p w14:paraId="328FFFD4" w14:textId="77777777" w:rsidR="0088590F" w:rsidRDefault="0088590F" w:rsidP="0088590F"/>
    <w:p w14:paraId="5956266E" w14:textId="77777777" w:rsidR="0088590F" w:rsidRDefault="0088590F" w:rsidP="0088590F"/>
    <w:p w14:paraId="590D2F90" w14:textId="77777777" w:rsidR="0088590F" w:rsidRDefault="0088590F" w:rsidP="005C51B1">
      <w:pPr>
        <w:pStyle w:val="Heading2"/>
        <w:numPr>
          <w:ilvl w:val="1"/>
          <w:numId w:val="7"/>
        </w:numPr>
        <w:ind w:left="284"/>
      </w:pPr>
      <w:bookmarkStart w:id="27" w:name="_Toc95922174"/>
      <w:r>
        <w:t>Integration T</w:t>
      </w:r>
      <w:r w:rsidRPr="0088590F">
        <w:t>est</w:t>
      </w:r>
      <w:bookmarkEnd w:id="27"/>
    </w:p>
    <w:p w14:paraId="69E68CD7" w14:textId="64C83579" w:rsidR="0088590F" w:rsidRDefault="00877E06" w:rsidP="0088590F">
      <w:r>
        <w:t>As the application is a small software and doesn’t not have different part the program is working fine.</w:t>
      </w:r>
    </w:p>
    <w:p w14:paraId="0B9F1D29" w14:textId="601EDD07" w:rsidR="00877E06" w:rsidRDefault="00877E06" w:rsidP="0088590F">
      <w:r>
        <w:t xml:space="preserve">I have tested and make sure that the application </w:t>
      </w:r>
      <w:r w:rsidR="007A330F">
        <w:t>stores</w:t>
      </w:r>
      <w:r>
        <w:t xml:space="preserve"> the data in text file. </w:t>
      </w:r>
    </w:p>
    <w:p w14:paraId="4CB5F2AA" w14:textId="77777777" w:rsidR="0088590F" w:rsidRDefault="0088590F" w:rsidP="0088590F"/>
    <w:p w14:paraId="7B2B466F" w14:textId="77777777" w:rsidR="0088590F" w:rsidRDefault="0088590F" w:rsidP="0088590F"/>
    <w:p w14:paraId="463A18FE" w14:textId="77777777" w:rsidR="0088590F" w:rsidRDefault="0088590F" w:rsidP="0088590F"/>
    <w:p w14:paraId="3DDDAE1A" w14:textId="77777777" w:rsidR="0088590F" w:rsidRDefault="0088590F" w:rsidP="005C51B1">
      <w:pPr>
        <w:pStyle w:val="Heading2"/>
        <w:numPr>
          <w:ilvl w:val="1"/>
          <w:numId w:val="7"/>
        </w:numPr>
        <w:ind w:left="284"/>
      </w:pPr>
      <w:bookmarkStart w:id="28" w:name="_Toc95922175"/>
      <w:r w:rsidRPr="0088590F">
        <w:t>UI Test Case</w:t>
      </w:r>
      <w:bookmarkEnd w:id="28"/>
    </w:p>
    <w:p w14:paraId="2B436FC5" w14:textId="0473FCF5" w:rsidR="00877E06" w:rsidRPr="00877E06" w:rsidRDefault="00877E06" w:rsidP="00877E06">
      <w:r>
        <w:t>The Graphical user interface has been designed according to the description and working accordingly.</w:t>
      </w:r>
    </w:p>
    <w:p w14:paraId="7C6CEF83" w14:textId="77777777" w:rsidR="0088590F" w:rsidRDefault="0088590F" w:rsidP="0088590F"/>
    <w:p w14:paraId="7A2D6D25" w14:textId="77777777" w:rsidR="0088590F" w:rsidRDefault="0088590F" w:rsidP="0088590F"/>
    <w:p w14:paraId="3BC12EAF" w14:textId="77777777" w:rsidR="0088590F" w:rsidRDefault="0088590F" w:rsidP="0088590F"/>
    <w:p w14:paraId="7D28CE5B" w14:textId="77777777" w:rsidR="0088590F" w:rsidRDefault="0088590F" w:rsidP="005C51B1">
      <w:pPr>
        <w:pStyle w:val="Heading2"/>
        <w:numPr>
          <w:ilvl w:val="1"/>
          <w:numId w:val="7"/>
        </w:numPr>
        <w:ind w:left="284"/>
      </w:pPr>
      <w:bookmarkStart w:id="29" w:name="_Toc95922176"/>
      <w:r w:rsidRPr="0088590F">
        <w:lastRenderedPageBreak/>
        <w:t>User Acceptance Test/Usability Test</w:t>
      </w:r>
      <w:bookmarkEnd w:id="29"/>
    </w:p>
    <w:p w14:paraId="769AF677" w14:textId="241F7BD1" w:rsidR="00877E06" w:rsidRPr="00877E06" w:rsidRDefault="00877E06" w:rsidP="00877E06">
      <w:r>
        <w:t>The testing for the functionality has been tested and the application provide an accurate result.</w:t>
      </w:r>
    </w:p>
    <w:p w14:paraId="218170A5" w14:textId="77777777" w:rsidR="00D075FF" w:rsidRDefault="00D075FF" w:rsidP="00D075FF"/>
    <w:p w14:paraId="7DCB3FE1" w14:textId="77777777" w:rsidR="00D075FF" w:rsidRDefault="00D075FF" w:rsidP="00D075FF"/>
    <w:p w14:paraId="795EA80D" w14:textId="77777777" w:rsidR="00D075FF" w:rsidRDefault="00D075FF" w:rsidP="00D075FF"/>
    <w:p w14:paraId="3F61EABE" w14:textId="77777777" w:rsidR="00D075FF" w:rsidRDefault="00D075FF" w:rsidP="00D075FF"/>
    <w:p w14:paraId="2A7743C8" w14:textId="77777777" w:rsidR="00D075FF" w:rsidRDefault="00D075FF" w:rsidP="00D075FF"/>
    <w:p w14:paraId="3C701172" w14:textId="77777777" w:rsidR="00D075FF" w:rsidRDefault="00D075FF" w:rsidP="00D075FF"/>
    <w:p w14:paraId="42FE1DB0" w14:textId="77777777" w:rsidR="00D075FF" w:rsidRDefault="00D075FF" w:rsidP="005C51B1">
      <w:pPr>
        <w:pStyle w:val="Heading1"/>
        <w:numPr>
          <w:ilvl w:val="0"/>
          <w:numId w:val="7"/>
        </w:numPr>
        <w:ind w:left="0"/>
      </w:pPr>
      <w:bookmarkStart w:id="30" w:name="_Toc95922177"/>
      <w:r>
        <w:t>Sign-Off</w:t>
      </w:r>
      <w:bookmarkEnd w:id="30"/>
    </w:p>
    <w:tbl>
      <w:tblPr>
        <w:tblStyle w:val="TableGrid"/>
        <w:tblW w:w="10490" w:type="dxa"/>
        <w:tblInd w:w="-572" w:type="dxa"/>
        <w:tblLook w:val="04A0" w:firstRow="1" w:lastRow="0" w:firstColumn="1" w:lastColumn="0" w:noHBand="0" w:noVBand="1"/>
      </w:tblPr>
      <w:tblGrid>
        <w:gridCol w:w="2977"/>
        <w:gridCol w:w="7513"/>
      </w:tblGrid>
      <w:tr w:rsidR="00D075FF" w:rsidRPr="00D075FF" w14:paraId="204A3AF0" w14:textId="77777777" w:rsidTr="00D075FF">
        <w:tc>
          <w:tcPr>
            <w:tcW w:w="10490" w:type="dxa"/>
            <w:gridSpan w:val="2"/>
            <w:shd w:val="clear" w:color="auto" w:fill="1F497D" w:themeFill="text2"/>
          </w:tcPr>
          <w:p w14:paraId="29C5B1FF" w14:textId="77777777" w:rsidR="00D075FF" w:rsidRPr="00D075FF" w:rsidRDefault="00D075FF" w:rsidP="00D075FF">
            <w:pPr>
              <w:widowControl w:val="0"/>
              <w:rPr>
                <w:b/>
                <w:color w:val="FFFFFF"/>
              </w:rPr>
            </w:pPr>
            <w:r w:rsidRPr="00D075FF">
              <w:rPr>
                <w:b/>
                <w:color w:val="FFFFFF"/>
              </w:rPr>
              <w:t>CLIENT ACCEPTANCE FORM</w:t>
            </w:r>
          </w:p>
        </w:tc>
      </w:tr>
      <w:tr w:rsidR="00D075FF" w:rsidRPr="00D075FF" w14:paraId="22745412" w14:textId="77777777" w:rsidTr="00D075FF">
        <w:tc>
          <w:tcPr>
            <w:tcW w:w="10490" w:type="dxa"/>
            <w:gridSpan w:val="2"/>
          </w:tcPr>
          <w:p w14:paraId="5AC3BE9C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 xml:space="preserve">The client acceptance form indicates complete acceptance, by the client, of the outlined deliverables and confirms that </w:t>
            </w:r>
            <w:r>
              <w:rPr>
                <w:lang w:val="en-AU"/>
              </w:rPr>
              <w:t>the design phase requirements have been completed</w:t>
            </w:r>
            <w:r w:rsidRPr="00D075FF">
              <w:rPr>
                <w:lang w:val="en-AU"/>
              </w:rPr>
              <w:t>.</w:t>
            </w:r>
          </w:p>
        </w:tc>
      </w:tr>
      <w:tr w:rsidR="00D075FF" w:rsidRPr="00D075FF" w14:paraId="019F9B16" w14:textId="77777777" w:rsidTr="00D075FF">
        <w:tc>
          <w:tcPr>
            <w:tcW w:w="2977" w:type="dxa"/>
          </w:tcPr>
          <w:p w14:paraId="63C9F181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Project Name</w:t>
            </w:r>
          </w:p>
        </w:tc>
        <w:tc>
          <w:tcPr>
            <w:tcW w:w="7513" w:type="dxa"/>
          </w:tcPr>
          <w:p w14:paraId="5542E031" w14:textId="46427343" w:rsidR="00D075FF" w:rsidRPr="00D075FF" w:rsidRDefault="00B04B8F" w:rsidP="00D075FF">
            <w:pPr>
              <w:spacing w:line="276" w:lineRule="auto"/>
              <w:rPr>
                <w:lang w:val="en-AU"/>
              </w:rPr>
            </w:pPr>
            <w:r>
              <w:rPr>
                <w:lang w:val="en-AU"/>
              </w:rPr>
              <w:t>KPI Tracker</w:t>
            </w:r>
          </w:p>
        </w:tc>
      </w:tr>
      <w:tr w:rsidR="00D075FF" w:rsidRPr="00D075FF" w14:paraId="61CEB8D0" w14:textId="77777777" w:rsidTr="00D075FF">
        <w:tc>
          <w:tcPr>
            <w:tcW w:w="2977" w:type="dxa"/>
          </w:tcPr>
          <w:p w14:paraId="630D41F4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Client</w:t>
            </w:r>
          </w:p>
        </w:tc>
        <w:tc>
          <w:tcPr>
            <w:tcW w:w="7513" w:type="dxa"/>
          </w:tcPr>
          <w:p w14:paraId="0EA818DE" w14:textId="2EA92281" w:rsidR="00D075FF" w:rsidRPr="00D075FF" w:rsidRDefault="00877E06" w:rsidP="00D075FF">
            <w:pPr>
              <w:spacing w:line="276" w:lineRule="auto"/>
              <w:rPr>
                <w:lang w:val="en-AU"/>
              </w:rPr>
            </w:pPr>
            <w:r>
              <w:rPr>
                <w:lang w:val="en-AU"/>
              </w:rPr>
              <w:t>Mohammad Nazari</w:t>
            </w:r>
          </w:p>
        </w:tc>
      </w:tr>
      <w:tr w:rsidR="00D075FF" w:rsidRPr="00D075FF" w14:paraId="61C403BF" w14:textId="77777777" w:rsidTr="00D075FF">
        <w:tc>
          <w:tcPr>
            <w:tcW w:w="2977" w:type="dxa"/>
          </w:tcPr>
          <w:p w14:paraId="5294FE4B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Project Manager</w:t>
            </w:r>
          </w:p>
        </w:tc>
        <w:tc>
          <w:tcPr>
            <w:tcW w:w="7513" w:type="dxa"/>
          </w:tcPr>
          <w:p w14:paraId="38EC7151" w14:textId="2E47740A" w:rsidR="00D075FF" w:rsidRPr="00D075FF" w:rsidRDefault="00B04B8F" w:rsidP="00D075FF">
            <w:pPr>
              <w:spacing w:line="276" w:lineRule="auto"/>
              <w:rPr>
                <w:lang w:val="en-AU"/>
              </w:rPr>
            </w:pPr>
            <w:r>
              <w:rPr>
                <w:lang w:val="en-AU"/>
              </w:rPr>
              <w:t>Charles</w:t>
            </w:r>
          </w:p>
        </w:tc>
      </w:tr>
      <w:tr w:rsidR="00D075FF" w:rsidRPr="00D075FF" w14:paraId="5722D3C7" w14:textId="77777777" w:rsidTr="00D075FF">
        <w:tc>
          <w:tcPr>
            <w:tcW w:w="10490" w:type="dxa"/>
            <w:gridSpan w:val="2"/>
            <w:shd w:val="clear" w:color="auto" w:fill="1F497D" w:themeFill="text2"/>
          </w:tcPr>
          <w:p w14:paraId="37D08FA1" w14:textId="77777777" w:rsidR="00D075FF" w:rsidRPr="00D075FF" w:rsidRDefault="00D075FF" w:rsidP="00D075FF">
            <w:pPr>
              <w:widowControl w:val="0"/>
              <w:rPr>
                <w:b/>
                <w:color w:val="FFFFFF"/>
              </w:rPr>
            </w:pPr>
            <w:r w:rsidRPr="00D075FF">
              <w:rPr>
                <w:b/>
                <w:color w:val="FFFFFF"/>
              </w:rPr>
              <w:t>DELIVERABLES COMPLETED</w:t>
            </w:r>
          </w:p>
        </w:tc>
      </w:tr>
      <w:tr w:rsidR="00D075FF" w:rsidRPr="00D075FF" w14:paraId="7ADAA918" w14:textId="77777777" w:rsidTr="00D075FF">
        <w:tc>
          <w:tcPr>
            <w:tcW w:w="2977" w:type="dxa"/>
          </w:tcPr>
          <w:p w14:paraId="6E234D49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Deliverables</w:t>
            </w:r>
          </w:p>
        </w:tc>
        <w:tc>
          <w:tcPr>
            <w:tcW w:w="7513" w:type="dxa"/>
          </w:tcPr>
          <w:p w14:paraId="5B58DB1C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744F6D98" w14:textId="77777777" w:rsidTr="00D075FF">
        <w:tc>
          <w:tcPr>
            <w:tcW w:w="2977" w:type="dxa"/>
          </w:tcPr>
          <w:p w14:paraId="3195FB73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Acceptance Response</w:t>
            </w:r>
          </w:p>
        </w:tc>
        <w:tc>
          <w:tcPr>
            <w:tcW w:w="7513" w:type="dxa"/>
          </w:tcPr>
          <w:p w14:paraId="61DC3CD2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Accepted</w:t>
            </w:r>
          </w:p>
          <w:p w14:paraId="59164085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 xml:space="preserve">Not Accepted until below issues are addressed </w:t>
            </w:r>
          </w:p>
          <w:p w14:paraId="45B60E4D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Accepted provided below issues are addressed</w:t>
            </w:r>
          </w:p>
        </w:tc>
      </w:tr>
      <w:tr w:rsidR="00D075FF" w:rsidRPr="00D075FF" w14:paraId="3FC0EB7C" w14:textId="77777777" w:rsidTr="00D075FF">
        <w:tc>
          <w:tcPr>
            <w:tcW w:w="2977" w:type="dxa"/>
          </w:tcPr>
          <w:p w14:paraId="262C6751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Issues</w:t>
            </w:r>
          </w:p>
        </w:tc>
        <w:tc>
          <w:tcPr>
            <w:tcW w:w="7513" w:type="dxa"/>
          </w:tcPr>
          <w:p w14:paraId="10845516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4C096BC0" w14:textId="77777777" w:rsidTr="00D075FF">
        <w:tc>
          <w:tcPr>
            <w:tcW w:w="2977" w:type="dxa"/>
          </w:tcPr>
          <w:p w14:paraId="6716BA41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Remarks</w:t>
            </w:r>
          </w:p>
        </w:tc>
        <w:tc>
          <w:tcPr>
            <w:tcW w:w="7513" w:type="dxa"/>
          </w:tcPr>
          <w:p w14:paraId="6DF43105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240F2F38" w14:textId="77777777" w:rsidTr="00D075FF">
        <w:tc>
          <w:tcPr>
            <w:tcW w:w="10490" w:type="dxa"/>
            <w:gridSpan w:val="2"/>
            <w:shd w:val="clear" w:color="auto" w:fill="1F497D" w:themeFill="text2"/>
          </w:tcPr>
          <w:p w14:paraId="207783FC" w14:textId="77777777" w:rsidR="00D075FF" w:rsidRPr="00D075FF" w:rsidRDefault="00D075FF" w:rsidP="00D075FF">
            <w:pPr>
              <w:widowControl w:val="0"/>
              <w:rPr>
                <w:b/>
                <w:color w:val="FFFFFF"/>
              </w:rPr>
            </w:pPr>
            <w:r w:rsidRPr="00D075FF">
              <w:rPr>
                <w:b/>
                <w:color w:val="FFFFFF"/>
              </w:rPr>
              <w:t>SIGN OFF</w:t>
            </w:r>
          </w:p>
        </w:tc>
      </w:tr>
      <w:tr w:rsidR="00D075FF" w:rsidRPr="00D075FF" w14:paraId="596DFB8B" w14:textId="77777777" w:rsidTr="00D075FF">
        <w:tc>
          <w:tcPr>
            <w:tcW w:w="2977" w:type="dxa"/>
            <w:vMerge w:val="restart"/>
          </w:tcPr>
          <w:p w14:paraId="7593348F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Project Manager</w:t>
            </w:r>
          </w:p>
        </w:tc>
        <w:tc>
          <w:tcPr>
            <w:tcW w:w="7513" w:type="dxa"/>
          </w:tcPr>
          <w:p w14:paraId="2B543B26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7AB6CB54" w14:textId="77777777" w:rsidTr="00D075FF">
        <w:tc>
          <w:tcPr>
            <w:tcW w:w="2977" w:type="dxa"/>
            <w:vMerge/>
          </w:tcPr>
          <w:p w14:paraId="6B57DC0F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  <w:tc>
          <w:tcPr>
            <w:tcW w:w="7513" w:type="dxa"/>
          </w:tcPr>
          <w:p w14:paraId="24A2201D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(name)</w:t>
            </w:r>
            <w:r w:rsidRPr="00D075FF">
              <w:rPr>
                <w:lang w:val="en-AU"/>
              </w:rPr>
              <w:tab/>
              <w:t>(signature)</w:t>
            </w:r>
            <w:r w:rsidRPr="00D075FF">
              <w:rPr>
                <w:lang w:val="en-AU"/>
              </w:rPr>
              <w:tab/>
              <w:t>(date)</w:t>
            </w:r>
          </w:p>
        </w:tc>
      </w:tr>
      <w:tr w:rsidR="00D075FF" w:rsidRPr="00D075FF" w14:paraId="3F34E46A" w14:textId="77777777" w:rsidTr="00D075FF">
        <w:tc>
          <w:tcPr>
            <w:tcW w:w="2977" w:type="dxa"/>
            <w:vMerge w:val="restart"/>
          </w:tcPr>
          <w:p w14:paraId="51A34AB4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CIO</w:t>
            </w:r>
          </w:p>
        </w:tc>
        <w:tc>
          <w:tcPr>
            <w:tcW w:w="7513" w:type="dxa"/>
          </w:tcPr>
          <w:p w14:paraId="0075B888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4E94D164" w14:textId="77777777" w:rsidTr="00D075FF">
        <w:tc>
          <w:tcPr>
            <w:tcW w:w="2977" w:type="dxa"/>
            <w:vMerge/>
          </w:tcPr>
          <w:p w14:paraId="6B2B9A63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  <w:tc>
          <w:tcPr>
            <w:tcW w:w="7513" w:type="dxa"/>
          </w:tcPr>
          <w:p w14:paraId="02CEB224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(name)</w:t>
            </w:r>
            <w:r w:rsidRPr="00D075FF">
              <w:rPr>
                <w:lang w:val="en-AU"/>
              </w:rPr>
              <w:tab/>
              <w:t>(signature)</w:t>
            </w:r>
            <w:r w:rsidRPr="00D075FF">
              <w:rPr>
                <w:lang w:val="en-AU"/>
              </w:rPr>
              <w:tab/>
              <w:t>(date)</w:t>
            </w:r>
          </w:p>
        </w:tc>
      </w:tr>
      <w:tr w:rsidR="00D075FF" w:rsidRPr="00D075FF" w14:paraId="2A9678D2" w14:textId="77777777" w:rsidTr="00D075FF">
        <w:tc>
          <w:tcPr>
            <w:tcW w:w="2977" w:type="dxa"/>
            <w:vMerge w:val="restart"/>
          </w:tcPr>
          <w:p w14:paraId="3E31B9A7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CEO</w:t>
            </w:r>
          </w:p>
        </w:tc>
        <w:tc>
          <w:tcPr>
            <w:tcW w:w="7513" w:type="dxa"/>
          </w:tcPr>
          <w:p w14:paraId="14AC21B9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17224CFB" w14:textId="77777777" w:rsidTr="00D075FF">
        <w:tc>
          <w:tcPr>
            <w:tcW w:w="2977" w:type="dxa"/>
            <w:vMerge/>
          </w:tcPr>
          <w:p w14:paraId="69A5D61F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  <w:tc>
          <w:tcPr>
            <w:tcW w:w="7513" w:type="dxa"/>
          </w:tcPr>
          <w:p w14:paraId="1A144831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(name)</w:t>
            </w:r>
            <w:r w:rsidRPr="00D075FF">
              <w:rPr>
                <w:lang w:val="en-AU"/>
              </w:rPr>
              <w:tab/>
              <w:t>(signature)</w:t>
            </w:r>
            <w:r w:rsidRPr="00D075FF">
              <w:rPr>
                <w:lang w:val="en-AU"/>
              </w:rPr>
              <w:tab/>
              <w:t>(date)</w:t>
            </w:r>
          </w:p>
        </w:tc>
      </w:tr>
      <w:tr w:rsidR="00D075FF" w:rsidRPr="00D075FF" w14:paraId="04AC298A" w14:textId="77777777" w:rsidTr="00D075FF">
        <w:tc>
          <w:tcPr>
            <w:tcW w:w="2977" w:type="dxa"/>
            <w:vMerge w:val="restart"/>
          </w:tcPr>
          <w:p w14:paraId="19EFF01C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CFO</w:t>
            </w:r>
          </w:p>
        </w:tc>
        <w:tc>
          <w:tcPr>
            <w:tcW w:w="7513" w:type="dxa"/>
          </w:tcPr>
          <w:p w14:paraId="24DB1B1F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58842F28" w14:textId="77777777" w:rsidTr="00D075FF">
        <w:tc>
          <w:tcPr>
            <w:tcW w:w="2977" w:type="dxa"/>
            <w:vMerge/>
          </w:tcPr>
          <w:p w14:paraId="5BC24C3A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  <w:tc>
          <w:tcPr>
            <w:tcW w:w="7513" w:type="dxa"/>
          </w:tcPr>
          <w:p w14:paraId="47F336A5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(name)</w:t>
            </w:r>
            <w:r w:rsidRPr="00D075FF">
              <w:rPr>
                <w:lang w:val="en-AU"/>
              </w:rPr>
              <w:tab/>
              <w:t>(signature)</w:t>
            </w:r>
            <w:r w:rsidRPr="00D075FF">
              <w:rPr>
                <w:lang w:val="en-AU"/>
              </w:rPr>
              <w:tab/>
              <w:t>(date)</w:t>
            </w:r>
          </w:p>
        </w:tc>
      </w:tr>
    </w:tbl>
    <w:p w14:paraId="6211FBDA" w14:textId="77777777" w:rsidR="00D075FF" w:rsidRPr="00D075FF" w:rsidRDefault="00D075FF" w:rsidP="00D075FF"/>
    <w:sectPr w:rsidR="00D075FF" w:rsidRPr="00D075FF" w:rsidSect="005C51B1">
      <w:pgSz w:w="12240" w:h="15840"/>
      <w:pgMar w:top="1440" w:right="1440" w:bottom="1440" w:left="127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46CD2" w14:textId="77777777" w:rsidR="00FC29A9" w:rsidRDefault="00FC29A9">
      <w:pPr>
        <w:spacing w:line="240" w:lineRule="auto"/>
      </w:pPr>
      <w:r>
        <w:separator/>
      </w:r>
    </w:p>
  </w:endnote>
  <w:endnote w:type="continuationSeparator" w:id="0">
    <w:p w14:paraId="1FC545E4" w14:textId="77777777" w:rsidR="00FC29A9" w:rsidRDefault="00FC29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4FCDB" w14:textId="77777777" w:rsidR="007B1BAC" w:rsidRPr="006D18A5" w:rsidRDefault="007B1BAC" w:rsidP="007B1BAC">
    <w:pPr>
      <w:pStyle w:val="Footer"/>
      <w:tabs>
        <w:tab w:val="center" w:pos="4962"/>
        <w:tab w:val="right" w:pos="10206"/>
      </w:tabs>
      <w:rPr>
        <w:b/>
        <w:color w:val="FFFFFF" w:themeColor="background1"/>
        <w:sz w:val="36"/>
        <w:szCs w:val="36"/>
      </w:rPr>
    </w:pPr>
    <w:r>
      <w:rPr>
        <w:b/>
        <w:noProof/>
        <w:color w:val="002060"/>
        <w:sz w:val="36"/>
        <w:szCs w:val="36"/>
        <w:lang w:val="en-AU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711F7D61" wp14:editId="6019D54B">
              <wp:simplePos x="0" y="0"/>
              <wp:positionH relativeFrom="page">
                <wp:align>left</wp:align>
              </wp:positionH>
              <wp:positionV relativeFrom="bottomMargin">
                <wp:posOffset>6350</wp:posOffset>
              </wp:positionV>
              <wp:extent cx="7764780" cy="1424940"/>
              <wp:effectExtent l="0" t="0" r="26670" b="22860"/>
              <wp:wrapNone/>
              <wp:docPr id="3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64780" cy="1424940"/>
                      </a:xfrm>
                      <a:prstGeom prst="rect">
                        <a:avLst/>
                      </a:prstGeom>
                      <a:solidFill>
                        <a:srgbClr val="00579E"/>
                      </a:solidFill>
                      <a:ln w="9525">
                        <a:solidFill>
                          <a:srgbClr val="00579E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6078D57" id="Rectangle 6" o:spid="_x0000_s1026" style="position:absolute;margin-left:0;margin-top:.5pt;width:611.4pt;height:112.2pt;z-index:-2516531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" fillcolor="#00579e" strokecolor="#00579e">
              <w10:wrap anchorx="page" anchory="margin"/>
            </v:rect>
          </w:pict>
        </mc:Fallback>
      </mc:AlternateContent>
    </w:r>
    <w:r>
      <w:rPr>
        <w:b/>
        <w:noProof/>
        <w:color w:val="002060"/>
        <w:sz w:val="36"/>
        <w:szCs w:val="36"/>
        <w:lang w:val="en-AU"/>
      </w:rPr>
      <w:drawing>
        <wp:anchor distT="0" distB="0" distL="114300" distR="114300" simplePos="0" relativeHeight="251664384" behindDoc="0" locked="0" layoutInCell="1" allowOverlap="1" wp14:anchorId="5A187D2E" wp14:editId="78872CDE">
          <wp:simplePos x="0" y="0"/>
          <wp:positionH relativeFrom="column">
            <wp:posOffset>-266065</wp:posOffset>
          </wp:positionH>
          <wp:positionV relativeFrom="paragraph">
            <wp:posOffset>-29210</wp:posOffset>
          </wp:positionV>
          <wp:extent cx="1736090" cy="605155"/>
          <wp:effectExtent l="19050" t="0" r="0" b="0"/>
          <wp:wrapNone/>
          <wp:docPr id="1106745259" name="Picture 1106745259" descr="arrow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rows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36090" cy="605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AU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D134B6" wp14:editId="18E011E5">
              <wp:simplePos x="0" y="0"/>
              <wp:positionH relativeFrom="column">
                <wp:posOffset>-682625</wp:posOffset>
              </wp:positionH>
              <wp:positionV relativeFrom="paragraph">
                <wp:posOffset>-281305</wp:posOffset>
              </wp:positionV>
              <wp:extent cx="2529840" cy="1005205"/>
              <wp:effectExtent l="0" t="0" r="3810" b="4445"/>
              <wp:wrapNone/>
              <wp:docPr id="5" name="Oval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9840" cy="1005205"/>
                      </a:xfrm>
                      <a:prstGeom prst="ellipse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912973C" id="Oval 8" o:spid="_x0000_s1026" style="position:absolute;margin-left:-53.75pt;margin-top:-22.15pt;width:199.2pt;height:7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" strokecolor="white [3212]"/>
          </w:pict>
        </mc:Fallback>
      </mc:AlternateContent>
    </w:r>
    <w:r>
      <w:rPr>
        <w:b/>
        <w:color w:val="002060"/>
        <w:sz w:val="36"/>
        <w:szCs w:val="36"/>
      </w:rPr>
      <w:tab/>
    </w:r>
    <w:r w:rsidRPr="006D18A5">
      <w:rPr>
        <w:b/>
        <w:color w:val="FFFFFF" w:themeColor="background1"/>
        <w:sz w:val="36"/>
        <w:szCs w:val="36"/>
      </w:rPr>
      <w:t>08 7324 9800</w:t>
    </w:r>
    <w:r w:rsidRPr="006D18A5">
      <w:rPr>
        <w:b/>
        <w:color w:val="FFFFFF" w:themeColor="background1"/>
        <w:sz w:val="36"/>
        <w:szCs w:val="36"/>
      </w:rPr>
      <w:tab/>
      <w:t>www.aicit.edu.au</w:t>
    </w:r>
  </w:p>
  <w:p w14:paraId="2CF54C3B" w14:textId="77777777" w:rsidR="007B1BAC" w:rsidRDefault="007B1BAC" w:rsidP="007B1BAC">
    <w:pPr>
      <w:pStyle w:val="Footer"/>
      <w:tabs>
        <w:tab w:val="left" w:pos="7560"/>
      </w:tabs>
    </w:pPr>
    <w:r>
      <w:tab/>
    </w:r>
  </w:p>
  <w:p w14:paraId="597A31C6" w14:textId="77777777" w:rsidR="007B1BAC" w:rsidRPr="00982D13" w:rsidRDefault="007B1BAC" w:rsidP="007B1BAC">
    <w:pPr>
      <w:pStyle w:val="Footer"/>
      <w:jc w:val="center"/>
      <w:rPr>
        <w:lang w:val="en-US"/>
      </w:rPr>
    </w:pPr>
    <w:r>
      <w:rPr>
        <w:lang w:val="en-US"/>
      </w:rPr>
      <w:t>Academy IT – Code Standards</w:t>
    </w:r>
  </w:p>
  <w:p w14:paraId="3FD45791" w14:textId="77777777" w:rsidR="007B1BAC" w:rsidRDefault="007B1BAC" w:rsidP="007B1BAC">
    <w:pPr>
      <w:pStyle w:val="Footer"/>
    </w:pPr>
  </w:p>
  <w:p w14:paraId="503018F6" w14:textId="77777777" w:rsidR="007B1BAC" w:rsidRDefault="007B1B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78112" w14:textId="77777777" w:rsidR="00FC29A9" w:rsidRDefault="00FC29A9">
      <w:pPr>
        <w:spacing w:line="240" w:lineRule="auto"/>
      </w:pPr>
      <w:r>
        <w:separator/>
      </w:r>
    </w:p>
  </w:footnote>
  <w:footnote w:type="continuationSeparator" w:id="0">
    <w:p w14:paraId="4BFF9C03" w14:textId="77777777" w:rsidR="00FC29A9" w:rsidRDefault="00FC29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762A7" w14:textId="77777777" w:rsidR="007B1BAC" w:rsidRDefault="00434AA1" w:rsidP="007B1BAC">
    <w:pPr>
      <w:pStyle w:val="Header"/>
    </w:pPr>
    <w:r>
      <w:rPr>
        <w:noProof/>
        <w:lang w:val="en-AU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054EFC26" wp14:editId="422BFB65">
              <wp:simplePos x="0" y="0"/>
              <wp:positionH relativeFrom="page">
                <wp:posOffset>0</wp:posOffset>
              </wp:positionH>
              <wp:positionV relativeFrom="margin">
                <wp:posOffset>-498475</wp:posOffset>
              </wp:positionV>
              <wp:extent cx="10043160" cy="90805"/>
              <wp:effectExtent l="0" t="0" r="15240" b="23495"/>
              <wp:wrapNone/>
              <wp:docPr id="4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043160" cy="90805"/>
                      </a:xfrm>
                      <a:prstGeom prst="rect">
                        <a:avLst/>
                      </a:prstGeom>
                      <a:solidFill>
                        <a:srgbClr val="00579E"/>
                      </a:solidFill>
                      <a:ln w="9525">
                        <a:solidFill>
                          <a:srgbClr val="00579E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A1FF000" id="Rectangle 5" o:spid="_x0000_s1026" style="position:absolute;margin-left:0;margin-top:-39.25pt;width:790.8pt;height:7.1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" fillcolor="#00579e" strokecolor="#00579e">
              <w10:wrap anchorx="page" anchory="margin"/>
            </v:rect>
          </w:pict>
        </mc:Fallback>
      </mc:AlternateContent>
    </w:r>
    <w:r>
      <w:rPr>
        <w:noProof/>
        <w:lang w:val="en-AU"/>
      </w:rPr>
      <w:drawing>
        <wp:anchor distT="0" distB="0" distL="114300" distR="114300" simplePos="0" relativeHeight="251659264" behindDoc="0" locked="0" layoutInCell="1" allowOverlap="1" wp14:anchorId="2C58375F" wp14:editId="4F50FDA5">
          <wp:simplePos x="0" y="0"/>
          <wp:positionH relativeFrom="page">
            <wp:align>right</wp:align>
          </wp:positionH>
          <wp:positionV relativeFrom="paragraph">
            <wp:posOffset>-430530</wp:posOffset>
          </wp:positionV>
          <wp:extent cx="10058400" cy="885825"/>
          <wp:effectExtent l="0" t="0" r="0" b="9525"/>
          <wp:wrapTopAndBottom/>
          <wp:docPr id="1505304257" name="Picture 15053042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58400" cy="8858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  <w:p w14:paraId="71F07F4D" w14:textId="77777777" w:rsidR="007B1BAC" w:rsidRDefault="007B1BAC" w:rsidP="007B1BAC">
    <w:pPr>
      <w:pStyle w:val="Header"/>
    </w:pPr>
  </w:p>
  <w:p w14:paraId="3250969F" w14:textId="77777777" w:rsidR="0095274A" w:rsidRDefault="0095274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D6251"/>
    <w:multiLevelType w:val="hybridMultilevel"/>
    <w:tmpl w:val="DFE63058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F2E27E7C">
      <w:numFmt w:val="bullet"/>
      <w:lvlText w:val="-"/>
      <w:lvlJc w:val="left"/>
      <w:pPr>
        <w:ind w:left="1724" w:hanging="360"/>
      </w:pPr>
      <w:rPr>
        <w:rFonts w:ascii="Arial" w:eastAsia="Arial" w:hAnsi="Arial" w:cs="Arial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B98739D"/>
    <w:multiLevelType w:val="multilevel"/>
    <w:tmpl w:val="26807A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F27005E"/>
    <w:multiLevelType w:val="hybridMultilevel"/>
    <w:tmpl w:val="81C296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C3A28"/>
    <w:multiLevelType w:val="hybridMultilevel"/>
    <w:tmpl w:val="A42A50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0B6EF9"/>
    <w:multiLevelType w:val="hybridMultilevel"/>
    <w:tmpl w:val="7EE224AA"/>
    <w:lvl w:ilvl="0" w:tplc="AD843326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725A7"/>
    <w:multiLevelType w:val="multilevel"/>
    <w:tmpl w:val="8DA68C96"/>
    <w:lvl w:ilvl="0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32BE6885"/>
    <w:multiLevelType w:val="hybridMultilevel"/>
    <w:tmpl w:val="E71219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4027B5"/>
    <w:multiLevelType w:val="multilevel"/>
    <w:tmpl w:val="181A086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3EC30C19"/>
    <w:multiLevelType w:val="multilevel"/>
    <w:tmpl w:val="B97EC274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12D292C"/>
    <w:multiLevelType w:val="hybridMultilevel"/>
    <w:tmpl w:val="954888BC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42D076CC"/>
    <w:multiLevelType w:val="multilevel"/>
    <w:tmpl w:val="8DA68C96"/>
    <w:lvl w:ilvl="0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49C70F55"/>
    <w:multiLevelType w:val="multilevel"/>
    <w:tmpl w:val="C40EE03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5D6F41EB"/>
    <w:multiLevelType w:val="multilevel"/>
    <w:tmpl w:val="48E4D61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75131FAE"/>
    <w:multiLevelType w:val="multilevel"/>
    <w:tmpl w:val="8DA68C96"/>
    <w:lvl w:ilvl="0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7AF311DA"/>
    <w:multiLevelType w:val="multilevel"/>
    <w:tmpl w:val="8DA68C96"/>
    <w:lvl w:ilvl="0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num w:numId="1" w16cid:durableId="1436903372">
    <w:abstractNumId w:val="12"/>
  </w:num>
  <w:num w:numId="2" w16cid:durableId="885531662">
    <w:abstractNumId w:val="1"/>
  </w:num>
  <w:num w:numId="3" w16cid:durableId="1480733427">
    <w:abstractNumId w:val="7"/>
  </w:num>
  <w:num w:numId="4" w16cid:durableId="305471293">
    <w:abstractNumId w:val="11"/>
  </w:num>
  <w:num w:numId="5" w16cid:durableId="143744123">
    <w:abstractNumId w:val="6"/>
  </w:num>
  <w:num w:numId="6" w16cid:durableId="951399038">
    <w:abstractNumId w:val="4"/>
  </w:num>
  <w:num w:numId="7" w16cid:durableId="400250810">
    <w:abstractNumId w:val="14"/>
  </w:num>
  <w:num w:numId="8" w16cid:durableId="1065369665">
    <w:abstractNumId w:val="13"/>
  </w:num>
  <w:num w:numId="9" w16cid:durableId="292564196">
    <w:abstractNumId w:val="5"/>
  </w:num>
  <w:num w:numId="10" w16cid:durableId="1573152331">
    <w:abstractNumId w:val="8"/>
  </w:num>
  <w:num w:numId="11" w16cid:durableId="1976134145">
    <w:abstractNumId w:val="10"/>
  </w:num>
  <w:num w:numId="12" w16cid:durableId="721632306">
    <w:abstractNumId w:val="0"/>
  </w:num>
  <w:num w:numId="13" w16cid:durableId="597369572">
    <w:abstractNumId w:val="9"/>
  </w:num>
  <w:num w:numId="14" w16cid:durableId="495456056">
    <w:abstractNumId w:val="2"/>
  </w:num>
  <w:num w:numId="15" w16cid:durableId="11044985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3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1BAC"/>
    <w:rsid w:val="00243012"/>
    <w:rsid w:val="0027038D"/>
    <w:rsid w:val="00273DC6"/>
    <w:rsid w:val="00373554"/>
    <w:rsid w:val="00434AA1"/>
    <w:rsid w:val="005527B9"/>
    <w:rsid w:val="005B293C"/>
    <w:rsid w:val="005C51B1"/>
    <w:rsid w:val="005E51C3"/>
    <w:rsid w:val="006918DD"/>
    <w:rsid w:val="006B47B4"/>
    <w:rsid w:val="00754B05"/>
    <w:rsid w:val="007A330F"/>
    <w:rsid w:val="007B1BAC"/>
    <w:rsid w:val="007E2241"/>
    <w:rsid w:val="008440DB"/>
    <w:rsid w:val="00877E06"/>
    <w:rsid w:val="0088590F"/>
    <w:rsid w:val="0095274A"/>
    <w:rsid w:val="009A4995"/>
    <w:rsid w:val="009A5871"/>
    <w:rsid w:val="009B70A5"/>
    <w:rsid w:val="009C1A11"/>
    <w:rsid w:val="00A31767"/>
    <w:rsid w:val="00AF5333"/>
    <w:rsid w:val="00B04B8F"/>
    <w:rsid w:val="00B311C0"/>
    <w:rsid w:val="00C9326D"/>
    <w:rsid w:val="00D075FF"/>
    <w:rsid w:val="00E81373"/>
    <w:rsid w:val="00F1037A"/>
    <w:rsid w:val="00FC29A9"/>
    <w:rsid w:val="00FD5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A58C6"/>
  <w15:docId w15:val="{AFA48618-5D99-43B5-8234-807F660A7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FD5E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5EF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D5EF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D5EF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B1BA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BAC"/>
  </w:style>
  <w:style w:type="paragraph" w:styleId="Footer">
    <w:name w:val="footer"/>
    <w:basedOn w:val="Normal"/>
    <w:link w:val="FooterChar"/>
    <w:uiPriority w:val="99"/>
    <w:unhideWhenUsed/>
    <w:rsid w:val="007B1BA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BAC"/>
  </w:style>
  <w:style w:type="table" w:styleId="TableGrid">
    <w:name w:val="Table Grid"/>
    <w:basedOn w:val="TableNormal"/>
    <w:uiPriority w:val="39"/>
    <w:rsid w:val="00D075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703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4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AcademyIT\Cert%204%20IT\Programming\ICTPRG440\Software%20Design%20Documentation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C:\AcademyIT\Cert 4 IT\Programming\ICTPRG440\Software Design Documentation template.dotx</Template>
  <TotalTime>2</TotalTime>
  <Pages>8</Pages>
  <Words>976</Words>
  <Characters>5567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Charlie</dc:creator>
  <cp:lastModifiedBy>Mohammad Fahim Nazari</cp:lastModifiedBy>
  <cp:revision>2</cp:revision>
  <dcterms:created xsi:type="dcterms:W3CDTF">2023-06-27T11:20:00Z</dcterms:created>
  <dcterms:modified xsi:type="dcterms:W3CDTF">2023-06-27T11:20:00Z</dcterms:modified>
</cp:coreProperties>
</file>